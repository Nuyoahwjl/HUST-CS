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4573" w14:textId="6E809E85" w:rsidR="0020153C" w:rsidRPr="009D4127" w:rsidRDefault="00896E8D" w:rsidP="0020153C">
      <w:pPr>
        <w:ind w:left="0"/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5E55BF" wp14:editId="684404E3">
                <wp:simplePos x="0" y="0"/>
                <wp:positionH relativeFrom="column">
                  <wp:posOffset>-1093750</wp:posOffset>
                </wp:positionH>
                <wp:positionV relativeFrom="paragraph">
                  <wp:posOffset>-594996</wp:posOffset>
                </wp:positionV>
                <wp:extent cx="3787872" cy="1050859"/>
                <wp:effectExtent l="0" t="1009650" r="0" b="1026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5316">
                          <a:off x="0" y="0"/>
                          <a:ext cx="3787872" cy="1050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7FF5C" w14:textId="7BEFB4A2" w:rsidR="006651F6" w:rsidRPr="00CD5FCA" w:rsidRDefault="006651F6">
                            <w:pPr>
                              <w:ind w:left="0"/>
                              <w:rPr>
                                <w:rFonts w:ascii="方正兰亭黑简体" w:eastAsia="方正兰亭黑简体"/>
                                <w:color w:val="BFBFBF" w:themeColor="background1" w:themeShade="BF"/>
                                <w:sz w:val="96"/>
                              </w:rPr>
                            </w:pPr>
                            <w:r w:rsidRPr="00CD5FCA">
                              <w:rPr>
                                <w:rFonts w:ascii="方正兰亭黑简体" w:eastAsia="方正兰亭黑简体" w:hint="eastAsia"/>
                                <w:color w:val="BFBFBF" w:themeColor="background1" w:themeShade="BF"/>
                                <w:sz w:val="96"/>
                              </w:rPr>
                              <w:t>本页不打印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55B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86.1pt;margin-top:-46.85pt;width:298.25pt;height:82.75pt;rotation:-2550098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" filled="f" stroked="f" strokeweight=".5pt">
                <v:textbox>
                  <w:txbxContent>
                    <w:p w14:paraId="6627FF5C" w14:textId="7BEFB4A2" w:rsidR="006651F6" w:rsidRPr="00CD5FCA" w:rsidRDefault="006651F6">
                      <w:pPr>
                        <w:ind w:left="0"/>
                        <w:rPr>
                          <w:rFonts w:ascii="方正兰亭黑简体" w:eastAsia="方正兰亭黑简体"/>
                          <w:color w:val="BFBFBF" w:themeColor="background1" w:themeShade="BF"/>
                          <w:sz w:val="96"/>
                        </w:rPr>
                      </w:pPr>
                      <w:r w:rsidRPr="00CD5FCA">
                        <w:rPr>
                          <w:rFonts w:ascii="方正兰亭黑简体" w:eastAsia="方正兰亭黑简体" w:hint="eastAsia"/>
                          <w:color w:val="BFBFBF" w:themeColor="background1" w:themeShade="BF"/>
                          <w:sz w:val="96"/>
                        </w:rPr>
                        <w:t>本页不打印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V30"/>
        <w:tblpPr w:leftFromText="180" w:rightFromText="180" w:vertAnchor="text" w:horzAnchor="margin" w:tblpY="5183"/>
        <w:tblW w:w="9639" w:type="dxa"/>
        <w:tblInd w:w="0" w:type="dxa"/>
        <w:tblLook w:val="01E0" w:firstRow="1" w:lastRow="1" w:firstColumn="1" w:lastColumn="1" w:noHBand="0" w:noVBand="0"/>
      </w:tblPr>
      <w:tblGrid>
        <w:gridCol w:w="1403"/>
        <w:gridCol w:w="1276"/>
        <w:gridCol w:w="1275"/>
        <w:gridCol w:w="2694"/>
        <w:gridCol w:w="2991"/>
      </w:tblGrid>
      <w:tr w:rsidR="00806744" w:rsidRPr="009D4127" w14:paraId="7CD62D7F" w14:textId="4DE9004C" w:rsidTr="0089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C013E9D" w14:textId="77777777" w:rsidR="00806744" w:rsidRPr="009D4127" w:rsidRDefault="00806744" w:rsidP="0073326B">
            <w:pPr>
              <w:pStyle w:val="59"/>
              <w:rPr>
                <w:b w:val="0"/>
              </w:rPr>
            </w:pPr>
            <w:r w:rsidRPr="009D4127">
              <w:t>开发</w:t>
            </w:r>
            <w:r w:rsidRPr="009D4127">
              <w:t>/</w:t>
            </w:r>
            <w:r w:rsidRPr="009D4127">
              <w:t>优化者</w:t>
            </w:r>
          </w:p>
        </w:tc>
        <w:tc>
          <w:tcPr>
            <w:tcW w:w="1276" w:type="dxa"/>
          </w:tcPr>
          <w:p w14:paraId="56CC139C" w14:textId="77777777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时间</w:t>
            </w:r>
          </w:p>
        </w:tc>
        <w:tc>
          <w:tcPr>
            <w:tcW w:w="1275" w:type="dxa"/>
          </w:tcPr>
          <w:p w14:paraId="6E191AEA" w14:textId="3951BDBB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审核人</w:t>
            </w:r>
          </w:p>
        </w:tc>
        <w:tc>
          <w:tcPr>
            <w:tcW w:w="2694" w:type="dxa"/>
          </w:tcPr>
          <w:p w14:paraId="542A7BA4" w14:textId="19851606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开发类型（新开发</w:t>
            </w:r>
            <w:r w:rsidRPr="009D4127">
              <w:t>/</w:t>
            </w:r>
            <w:r w:rsidRPr="009D4127">
              <w:t>优化）</w:t>
            </w:r>
          </w:p>
        </w:tc>
        <w:tc>
          <w:tcPr>
            <w:tcW w:w="2991" w:type="dxa"/>
          </w:tcPr>
          <w:p w14:paraId="7EBD519A" w14:textId="7F67A412" w:rsidR="00806744" w:rsidRPr="009D4127" w:rsidRDefault="00806744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127">
              <w:t>更新说明</w:t>
            </w:r>
          </w:p>
        </w:tc>
      </w:tr>
      <w:tr w:rsidR="00806744" w:rsidRPr="009D4127" w14:paraId="29DECEF5" w14:textId="3FF073A9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F9C690F" w14:textId="3CC19A36" w:rsidR="00806744" w:rsidRPr="009D4127" w:rsidRDefault="00806744" w:rsidP="00DA58E1">
            <w:pPr>
              <w:pStyle w:val="59"/>
            </w:pPr>
          </w:p>
        </w:tc>
        <w:tc>
          <w:tcPr>
            <w:tcW w:w="1276" w:type="dxa"/>
          </w:tcPr>
          <w:p w14:paraId="6E772B1B" w14:textId="33541BF7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BD8FA9" w14:textId="101FE9AC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F3D331E" w14:textId="7C60295E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0691F7D5" w14:textId="77777777" w:rsidR="00806744" w:rsidRPr="009D4127" w:rsidRDefault="00806744" w:rsidP="00DA58E1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02FB57F0" w14:textId="28DD6D43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3B6444D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626719C2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85414E0" w14:textId="27243B2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CB19058" w14:textId="1CCA7D1A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51B576BC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6A6EFB4D" w14:textId="3998EA81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F694F1A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060C8C24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A68F6A7" w14:textId="7DBC1B9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7CB39A4" w14:textId="3B88B3E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3A693965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72BAF8E6" w14:textId="71CBAC0F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EABB80D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5CC0A6F5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5D1F5D8" w14:textId="5A87AD71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42D14E70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2D94A985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0304CCB9" w14:textId="3B3826B6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9EB8412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2B366B66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1C2FF1F" w14:textId="7C6FEFDD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0C224A7" w14:textId="581379DB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7431F452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1131FE79" w14:textId="3B76F6AF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A2E9591" w14:textId="77777777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182CDD02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C274D7A" w14:textId="03E8723B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AD3FA31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5DE26C04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744" w:rsidRPr="009D4127" w14:paraId="1D409B29" w14:textId="5256CA7E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5FC252C" w14:textId="10A5755E" w:rsidR="00806744" w:rsidRPr="009D4127" w:rsidRDefault="00806744" w:rsidP="0073326B">
            <w:pPr>
              <w:pStyle w:val="59"/>
            </w:pPr>
          </w:p>
        </w:tc>
        <w:tc>
          <w:tcPr>
            <w:tcW w:w="1276" w:type="dxa"/>
          </w:tcPr>
          <w:p w14:paraId="752AF22E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B99CFD1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6C63734" w14:textId="4DCCCB21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66A312F8" w14:textId="77777777" w:rsidR="00806744" w:rsidRPr="009D4127" w:rsidRDefault="00806744" w:rsidP="0073326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AE7AEB" w14:textId="77777777" w:rsidR="00896E8D" w:rsidRPr="009D4127" w:rsidRDefault="00896E8D" w:rsidP="00E75EA5">
      <w:pPr>
        <w:pStyle w:val="cover--"/>
        <w:rPr>
          <w:rFonts w:ascii="Huawei Sans" w:eastAsia="方正兰亭黑简体" w:hAnsi="Huawei Sans"/>
        </w:rPr>
      </w:pPr>
    </w:p>
    <w:tbl>
      <w:tblPr>
        <w:tblStyle w:val="V30"/>
        <w:tblpPr w:leftFromText="180" w:rightFromText="180" w:vertAnchor="text" w:horzAnchor="margin" w:tblpY="1692"/>
        <w:tblW w:w="9640" w:type="dxa"/>
        <w:tblInd w:w="0" w:type="dxa"/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896E8D" w:rsidRPr="009D4127" w14:paraId="31F65D51" w14:textId="77777777" w:rsidTr="0089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6DB578" w14:textId="77777777" w:rsidR="00896E8D" w:rsidRPr="009D4127" w:rsidRDefault="00896E8D" w:rsidP="0073326B">
            <w:pPr>
              <w:pStyle w:val="59"/>
              <w:rPr>
                <w:b w:val="0"/>
              </w:rPr>
            </w:pPr>
            <w:r w:rsidRPr="009D4127">
              <w:t>课程编码</w:t>
            </w:r>
          </w:p>
        </w:tc>
        <w:tc>
          <w:tcPr>
            <w:tcW w:w="2410" w:type="dxa"/>
          </w:tcPr>
          <w:p w14:paraId="05D79FE1" w14:textId="77777777" w:rsidR="00896E8D" w:rsidRPr="009D4127" w:rsidRDefault="00896E8D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适用产品</w:t>
            </w:r>
          </w:p>
        </w:tc>
        <w:tc>
          <w:tcPr>
            <w:tcW w:w="2410" w:type="dxa"/>
          </w:tcPr>
          <w:p w14:paraId="3C1D21B4" w14:textId="77777777" w:rsidR="00896E8D" w:rsidRPr="009D4127" w:rsidRDefault="00896E8D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产品版本</w:t>
            </w:r>
          </w:p>
        </w:tc>
        <w:tc>
          <w:tcPr>
            <w:tcW w:w="2410" w:type="dxa"/>
          </w:tcPr>
          <w:p w14:paraId="44A2BB40" w14:textId="77777777" w:rsidR="00896E8D" w:rsidRPr="009D4127" w:rsidRDefault="00896E8D" w:rsidP="0073326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127">
              <w:t>课程版本</w:t>
            </w:r>
            <w:r w:rsidRPr="009D4127">
              <w:t>ISSUE</w:t>
            </w:r>
          </w:p>
        </w:tc>
      </w:tr>
      <w:tr w:rsidR="00896E8D" w:rsidRPr="009D4127" w14:paraId="3CDE22C3" w14:textId="77777777" w:rsidTr="0089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366C8D0" w14:textId="79F30DAA" w:rsidR="00896E8D" w:rsidRPr="009D4127" w:rsidRDefault="00896E8D" w:rsidP="0073326B">
            <w:pPr>
              <w:pStyle w:val="59"/>
            </w:pPr>
          </w:p>
        </w:tc>
        <w:tc>
          <w:tcPr>
            <w:tcW w:w="2410" w:type="dxa"/>
          </w:tcPr>
          <w:p w14:paraId="2932ABFB" w14:textId="3A44BC28" w:rsidR="00896E8D" w:rsidRPr="009D4127" w:rsidRDefault="00896E8D" w:rsidP="00A207D3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7FC7C8D" w14:textId="2543EF6C" w:rsidR="00896E8D" w:rsidRPr="009D4127" w:rsidRDefault="00896E8D" w:rsidP="00A207D3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C42E1D2" w14:textId="6D34FFBD" w:rsidR="00896E8D" w:rsidRPr="009D4127" w:rsidRDefault="00896E8D" w:rsidP="00A207D3">
            <w:pPr>
              <w:pStyle w:val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5AD87C" w14:textId="53C4F316" w:rsidR="00E75EA5" w:rsidRPr="009D4127" w:rsidRDefault="00E75EA5" w:rsidP="00E75EA5">
      <w:pPr>
        <w:pStyle w:val="cover--"/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</w:rPr>
        <w:t>修订记录</w:t>
      </w:r>
    </w:p>
    <w:p w14:paraId="55088759" w14:textId="5E474075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napToGrid w:val="0"/>
        </w:rPr>
      </w:pPr>
      <w:r w:rsidRPr="009D4127">
        <w:rPr>
          <w:rFonts w:ascii="Huawei Sans" w:eastAsia="方正兰亭黑简体" w:hAnsi="Huawei Sans"/>
        </w:rPr>
        <w:br w:type="page"/>
      </w:r>
    </w:p>
    <w:p w14:paraId="76F115D5" w14:textId="77777777" w:rsidR="00E75EA5" w:rsidRPr="009D4127" w:rsidRDefault="00E75EA5" w:rsidP="0073326B">
      <w:pPr>
        <w:pStyle w:val="59"/>
      </w:pPr>
    </w:p>
    <w:p w14:paraId="1250B36E" w14:textId="77777777" w:rsidR="00E75EA5" w:rsidRPr="009D4127" w:rsidRDefault="00E75EA5" w:rsidP="00E75EA5">
      <w:pPr>
        <w:rPr>
          <w:rFonts w:ascii="Huawei Sans" w:eastAsia="方正兰亭黑简体" w:hAnsi="Huawei Sans"/>
        </w:rPr>
      </w:pPr>
    </w:p>
    <w:p w14:paraId="196A4D35" w14:textId="17E4ED32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5D450DE1" w14:textId="5308AE08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0F0948E5" w14:textId="409E85B5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1C7C3611" w14:textId="77777777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2B63D2A6" w14:textId="77777777" w:rsidR="0020153C" w:rsidRPr="009D4127" w:rsidRDefault="0020153C" w:rsidP="0020153C">
      <w:pPr>
        <w:ind w:left="0"/>
        <w:rPr>
          <w:rFonts w:ascii="Huawei Sans" w:eastAsia="方正兰亭黑简体" w:hAnsi="Huawei Sans"/>
        </w:rPr>
      </w:pPr>
    </w:p>
    <w:p w14:paraId="1E20AA9F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5427A13" w14:textId="5BB4AB2E" w:rsidR="0020153C" w:rsidRPr="009D4127" w:rsidRDefault="0010674F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G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it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常用操作指南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EFA5202" w14:textId="2428E973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090A8A2" w14:textId="1B7B2006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D885321" w14:textId="51EA07BB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4C0703B4" w14:textId="77777777" w:rsidR="00033B54" w:rsidRPr="009D4127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  <w:sectPr w:rsidR="00033B54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eastAsia="方正兰亭黑简体" w:hAnsi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08CF7298" w14:textId="636B58A6" w:rsidR="00351A33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77053482" w:history="1">
            <w:r w:rsidR="00351A33" w:rsidRPr="00BF42FD">
              <w:rPr>
                <w:rStyle w:val="af0"/>
                <w:rFonts w:cs="Huawei Sans"/>
                <w:noProof/>
              </w:rPr>
              <w:t>1</w:t>
            </w:r>
            <w:r w:rsidR="00351A33" w:rsidRPr="00BF42FD">
              <w:rPr>
                <w:rStyle w:val="af0"/>
                <w:noProof/>
              </w:rPr>
              <w:t xml:space="preserve"> Git</w:t>
            </w:r>
            <w:r w:rsidR="00351A33" w:rsidRPr="00BF42FD">
              <w:rPr>
                <w:rStyle w:val="af0"/>
                <w:noProof/>
              </w:rPr>
              <w:t>参考资料</w:t>
            </w:r>
            <w:r w:rsidR="00351A33">
              <w:rPr>
                <w:noProof/>
                <w:webHidden/>
              </w:rPr>
              <w:tab/>
            </w:r>
            <w:r w:rsidR="00351A33">
              <w:rPr>
                <w:noProof/>
                <w:webHidden/>
              </w:rPr>
              <w:fldChar w:fldCharType="begin"/>
            </w:r>
            <w:r w:rsidR="00351A33">
              <w:rPr>
                <w:noProof/>
                <w:webHidden/>
              </w:rPr>
              <w:instrText xml:space="preserve"> PAGEREF _Toc177053482 \h </w:instrText>
            </w:r>
            <w:r w:rsidR="00351A33">
              <w:rPr>
                <w:noProof/>
                <w:webHidden/>
              </w:rPr>
            </w:r>
            <w:r w:rsidR="00351A33">
              <w:rPr>
                <w:noProof/>
                <w:webHidden/>
              </w:rPr>
              <w:fldChar w:fldCharType="separate"/>
            </w:r>
            <w:r w:rsidR="00351A33">
              <w:rPr>
                <w:noProof/>
                <w:webHidden/>
              </w:rPr>
              <w:t>2</w:t>
            </w:r>
            <w:r w:rsidR="00351A33">
              <w:rPr>
                <w:noProof/>
                <w:webHidden/>
              </w:rPr>
              <w:fldChar w:fldCharType="end"/>
            </w:r>
          </w:hyperlink>
        </w:p>
        <w:p w14:paraId="196BEA77" w14:textId="79183CB2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83" w:history="1">
            <w:r w:rsidRPr="00BF42FD">
              <w:rPr>
                <w:rStyle w:val="af0"/>
                <w:rFonts w:cs="Huawei Sans"/>
                <w:snapToGrid w:val="0"/>
              </w:rPr>
              <w:t>1.1</w:t>
            </w:r>
            <w:r w:rsidRPr="00BF42FD">
              <w:rPr>
                <w:rStyle w:val="af0"/>
              </w:rPr>
              <w:t xml:space="preserve"> Git</w:t>
            </w:r>
            <w:r w:rsidRPr="00BF42FD">
              <w:rPr>
                <w:rStyle w:val="af0"/>
              </w:rPr>
              <w:t>各工作区之间的交互关系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C0EA860" w14:textId="338B1310" w:rsidR="00351A33" w:rsidRDefault="00351A3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84" w:history="1">
            <w:r w:rsidRPr="00BF42FD">
              <w:rPr>
                <w:rStyle w:val="af0"/>
                <w:rFonts w:cs="Huawei Sans"/>
                <w:bCs/>
                <w:snapToGrid w:val="0"/>
              </w:rPr>
              <w:t>1.1.2</w:t>
            </w:r>
            <w:r w:rsidRPr="00BF42FD">
              <w:rPr>
                <w:rStyle w:val="af0"/>
              </w:rPr>
              <w:t xml:space="preserve"> Git</w:t>
            </w:r>
            <w:r w:rsidRPr="00BF42FD">
              <w:rPr>
                <w:rStyle w:val="af0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5E6037" w14:textId="33596DF6" w:rsidR="00351A33" w:rsidRDefault="00351A3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053485" w:history="1">
            <w:r w:rsidRPr="00BF42FD">
              <w:rPr>
                <w:rStyle w:val="af0"/>
                <w:rFonts w:cs="Huawei Sans"/>
                <w:noProof/>
              </w:rPr>
              <w:t>2</w:t>
            </w:r>
            <w:r w:rsidRPr="00BF42FD">
              <w:rPr>
                <w:rStyle w:val="af0"/>
                <w:noProof/>
              </w:rPr>
              <w:t xml:space="preserve"> Git</w:t>
            </w:r>
            <w:r w:rsidRPr="00BF42FD">
              <w:rPr>
                <w:rStyle w:val="af0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E2B0" w14:textId="2EF4FDA5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86" w:history="1">
            <w:r w:rsidRPr="00BF42FD">
              <w:rPr>
                <w:rStyle w:val="af0"/>
                <w:rFonts w:cs="Huawei Sans"/>
                <w:snapToGrid w:val="0"/>
              </w:rPr>
              <w:t>2.1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配置查询命令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0E696E" w14:textId="652348BF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87" w:history="1">
            <w:r w:rsidRPr="00BF42FD">
              <w:rPr>
                <w:rStyle w:val="af0"/>
                <w:rFonts w:cs="Huawei Sans"/>
                <w:snapToGrid w:val="0"/>
              </w:rPr>
              <w:t>2.2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第一次使用</w:t>
            </w:r>
            <w:r w:rsidRPr="00BF42FD">
              <w:rPr>
                <w:rStyle w:val="af0"/>
              </w:rPr>
              <w:t>Git</w:t>
            </w:r>
            <w:r w:rsidRPr="00BF42FD">
              <w:rPr>
                <w:rStyle w:val="af0"/>
              </w:rPr>
              <w:t>，配置用户信息命令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EF8598" w14:textId="41192262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88" w:history="1">
            <w:r w:rsidRPr="00BF42FD">
              <w:rPr>
                <w:rStyle w:val="af0"/>
                <w:rFonts w:cs="Huawei Sans"/>
                <w:snapToGrid w:val="0"/>
              </w:rPr>
              <w:t>2.3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其它配置命令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E4C985" w14:textId="6F0E8469" w:rsidR="00351A33" w:rsidRDefault="00351A3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053489" w:history="1">
            <w:r w:rsidRPr="00BF42FD">
              <w:rPr>
                <w:rStyle w:val="af0"/>
                <w:rFonts w:cs="Huawei Sans"/>
                <w:noProof/>
              </w:rPr>
              <w:t>3</w:t>
            </w:r>
            <w:r w:rsidRPr="00BF42FD">
              <w:rPr>
                <w:rStyle w:val="af0"/>
                <w:noProof/>
              </w:rPr>
              <w:t xml:space="preserve"> </w:t>
            </w:r>
            <w:r w:rsidRPr="00BF42FD">
              <w:rPr>
                <w:rStyle w:val="af0"/>
                <w:noProof/>
              </w:rPr>
              <w:t>暂存区上的操作命令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E117" w14:textId="5CEC22D1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90" w:history="1">
            <w:r w:rsidRPr="00BF42FD">
              <w:rPr>
                <w:rStyle w:val="af0"/>
                <w:rFonts w:cs="Huawei Sans"/>
                <w:snapToGrid w:val="0"/>
              </w:rPr>
              <w:t>3.1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提交文件到版本库命令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AEE6E0" w14:textId="050C64F1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91" w:history="1">
            <w:r w:rsidRPr="00BF42FD">
              <w:rPr>
                <w:rStyle w:val="af0"/>
                <w:rFonts w:cs="Huawei Sans"/>
                <w:snapToGrid w:val="0"/>
              </w:rPr>
              <w:t>3.2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查看信息命令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DC1011" w14:textId="6C5C7219" w:rsidR="00351A33" w:rsidRDefault="00351A3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053492" w:history="1">
            <w:r w:rsidRPr="00BF42FD">
              <w:rPr>
                <w:rStyle w:val="af0"/>
                <w:rFonts w:cs="Huawei Sans"/>
                <w:noProof/>
              </w:rPr>
              <w:t>4</w:t>
            </w:r>
            <w:r w:rsidRPr="00BF42FD">
              <w:rPr>
                <w:rStyle w:val="af0"/>
                <w:noProof/>
              </w:rPr>
              <w:t xml:space="preserve"> </w:t>
            </w:r>
            <w:r w:rsidRPr="00BF42FD">
              <w:rPr>
                <w:rStyle w:val="af0"/>
                <w:noProof/>
              </w:rPr>
              <w:t>本地库和远程库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3D34" w14:textId="3B342FE3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93" w:history="1">
            <w:r w:rsidRPr="00BF42FD">
              <w:rPr>
                <w:rStyle w:val="af0"/>
                <w:rFonts w:cs="Huawei Sans"/>
                <w:snapToGrid w:val="0"/>
              </w:rPr>
              <w:t>4.1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新建仓库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75FCC9" w14:textId="062D84C3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94" w:history="1">
            <w:r w:rsidRPr="00BF42FD">
              <w:rPr>
                <w:rStyle w:val="af0"/>
                <w:rFonts w:cs="Huawei Sans"/>
                <w:snapToGrid w:val="0"/>
              </w:rPr>
              <w:t>4.2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从远程库克隆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6F7F77" w14:textId="74097144" w:rsidR="00351A33" w:rsidRDefault="00351A3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053495" w:history="1">
            <w:r w:rsidRPr="00BF42FD">
              <w:rPr>
                <w:rStyle w:val="af0"/>
                <w:rFonts w:cs="Huawei Sans"/>
                <w:noProof/>
              </w:rPr>
              <w:t>5</w:t>
            </w:r>
            <w:r w:rsidRPr="00BF42FD">
              <w:rPr>
                <w:rStyle w:val="af0"/>
                <w:noProof/>
              </w:rPr>
              <w:t xml:space="preserve"> </w:t>
            </w:r>
            <w:r w:rsidRPr="00BF42FD">
              <w:rPr>
                <w:rStyle w:val="af0"/>
                <w:noProof/>
              </w:rPr>
              <w:t>常用查看指令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C6E7" w14:textId="76E3EF3B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96" w:history="1">
            <w:r w:rsidRPr="00BF42FD">
              <w:rPr>
                <w:rStyle w:val="af0"/>
                <w:rFonts w:cs="Huawei Sans"/>
                <w:snapToGrid w:val="0"/>
              </w:rPr>
              <w:t>5.1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常用查看命令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D0817B" w14:textId="7CDD555D" w:rsidR="00351A33" w:rsidRDefault="00351A3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053497" w:history="1">
            <w:r w:rsidRPr="00BF42FD">
              <w:rPr>
                <w:rStyle w:val="af0"/>
                <w:rFonts w:cs="Huawei Sans"/>
                <w:noProof/>
              </w:rPr>
              <w:t>6</w:t>
            </w:r>
            <w:r w:rsidRPr="00BF42FD">
              <w:rPr>
                <w:rStyle w:val="af0"/>
                <w:noProof/>
              </w:rPr>
              <w:t xml:space="preserve"> </w:t>
            </w:r>
            <w:r w:rsidRPr="00BF42FD">
              <w:rPr>
                <w:rStyle w:val="af0"/>
                <w:noProof/>
              </w:rPr>
              <w:t>常用修改指令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255F" w14:textId="4CE455F8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498" w:history="1">
            <w:r w:rsidRPr="00BF42FD">
              <w:rPr>
                <w:rStyle w:val="af0"/>
                <w:rFonts w:cs="Huawei Sans"/>
                <w:snapToGrid w:val="0"/>
              </w:rPr>
              <w:t>6.1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常用修改命令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1A979C" w14:textId="7B7337D2" w:rsidR="00351A33" w:rsidRDefault="00351A3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053499" w:history="1">
            <w:r w:rsidRPr="00BF42FD">
              <w:rPr>
                <w:rStyle w:val="af0"/>
                <w:rFonts w:cs="Huawei Sans"/>
                <w:noProof/>
              </w:rPr>
              <w:t>7</w:t>
            </w:r>
            <w:r w:rsidRPr="00BF42FD">
              <w:rPr>
                <w:rStyle w:val="af0"/>
                <w:noProof/>
              </w:rPr>
              <w:t xml:space="preserve"> </w:t>
            </w:r>
            <w:r w:rsidRPr="00BF42FD">
              <w:rPr>
                <w:rStyle w:val="af0"/>
                <w:noProof/>
              </w:rPr>
              <w:t>撤销修改和版本回退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1D4D" w14:textId="51EBF384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500" w:history="1">
            <w:r w:rsidRPr="00BF42FD">
              <w:rPr>
                <w:rStyle w:val="af0"/>
                <w:rFonts w:cs="Huawei Sans"/>
                <w:snapToGrid w:val="0"/>
              </w:rPr>
              <w:t>7.1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撤销修改和版本回退命令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46C06D0" w14:textId="7396D814" w:rsidR="00351A33" w:rsidRDefault="00351A3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77053501" w:history="1">
            <w:r w:rsidRPr="00BF42FD">
              <w:rPr>
                <w:rStyle w:val="af0"/>
                <w:rFonts w:cs="Huawei Sans"/>
                <w:noProof/>
              </w:rPr>
              <w:t>8</w:t>
            </w:r>
            <w:r w:rsidRPr="00BF42FD">
              <w:rPr>
                <w:rStyle w:val="af0"/>
                <w:noProof/>
              </w:rPr>
              <w:t xml:space="preserve"> </w:t>
            </w:r>
            <w:r w:rsidRPr="00BF42FD">
              <w:rPr>
                <w:rStyle w:val="af0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2C5C" w14:textId="0731B8DD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502" w:history="1">
            <w:r w:rsidRPr="00BF42FD">
              <w:rPr>
                <w:rStyle w:val="af0"/>
                <w:rFonts w:cs="Huawei Sans"/>
                <w:snapToGrid w:val="0"/>
              </w:rPr>
              <w:t>8.1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创建和合并分支命令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089440" w14:textId="6A425D43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503" w:history="1">
            <w:r w:rsidRPr="00BF42FD">
              <w:rPr>
                <w:rStyle w:val="af0"/>
                <w:rFonts w:cs="Huawei Sans"/>
                <w:snapToGrid w:val="0"/>
              </w:rPr>
              <w:t>8.2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解决冲突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52C1206" w14:textId="3CE7313D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504" w:history="1">
            <w:r w:rsidRPr="00BF42FD">
              <w:rPr>
                <w:rStyle w:val="af0"/>
                <w:rFonts w:cs="Huawei Sans"/>
                <w:snapToGrid w:val="0"/>
              </w:rPr>
              <w:t>8.3</w:t>
            </w:r>
            <w:r w:rsidRPr="00BF42FD">
              <w:rPr>
                <w:rStyle w:val="af0"/>
              </w:rPr>
              <w:t xml:space="preserve"> Bug</w:t>
            </w:r>
            <w:r w:rsidRPr="00BF42FD">
              <w:rPr>
                <w:rStyle w:val="af0"/>
              </w:rPr>
              <w:t>分支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BC418C" w14:textId="2EAD370F" w:rsidR="00351A33" w:rsidRDefault="00351A3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7053505" w:history="1">
            <w:r w:rsidRPr="00BF42FD">
              <w:rPr>
                <w:rStyle w:val="af0"/>
                <w:rFonts w:cs="Huawei Sans"/>
                <w:snapToGrid w:val="0"/>
              </w:rPr>
              <w:t>8.4</w:t>
            </w:r>
            <w:r w:rsidRPr="00BF42FD">
              <w:rPr>
                <w:rStyle w:val="af0"/>
              </w:rPr>
              <w:t xml:space="preserve"> </w:t>
            </w:r>
            <w:r w:rsidRPr="00BF42FD">
              <w:rPr>
                <w:rStyle w:val="af0"/>
              </w:rPr>
              <w:t>远程分支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_Toc177053505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1B1C95" w14:textId="2F2BA21A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0C975618" w:rsidR="00896E8D" w:rsidRPr="009D4127" w:rsidRDefault="0010674F" w:rsidP="00382C74">
      <w:pPr>
        <w:pStyle w:val="1"/>
      </w:pPr>
      <w:bookmarkStart w:id="10" w:name="_Toc466755571"/>
      <w:bookmarkStart w:id="11" w:name="_Toc177053482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参考资料</w:t>
      </w:r>
      <w:bookmarkEnd w:id="11"/>
    </w:p>
    <w:p w14:paraId="1DBC270D" w14:textId="104740FC" w:rsidR="00896E8D" w:rsidRPr="009D4127" w:rsidRDefault="0010674F" w:rsidP="00B128EC">
      <w:pPr>
        <w:pStyle w:val="2"/>
      </w:pPr>
      <w:bookmarkStart w:id="12" w:name="_Toc437504217"/>
      <w:bookmarkStart w:id="13" w:name="_Toc466755567"/>
      <w:bookmarkStart w:id="14" w:name="_Toc177053483"/>
      <w:r>
        <w:t>Git</w:t>
      </w:r>
      <w:bookmarkEnd w:id="12"/>
      <w:bookmarkEnd w:id="13"/>
      <w:r w:rsidR="009249D3">
        <w:rPr>
          <w:rFonts w:hint="eastAsia"/>
          <w:lang w:eastAsia="zh-CN"/>
        </w:rPr>
        <w:t>各工作区之间的交互关系</w:t>
      </w:r>
      <w:bookmarkEnd w:id="14"/>
    </w:p>
    <w:p w14:paraId="782AC170" w14:textId="3DCD36F5" w:rsidR="0010674F" w:rsidRPr="0010674F" w:rsidRDefault="0010674F" w:rsidP="009249D3">
      <w:pPr>
        <w:pStyle w:val="1e"/>
        <w:rPr>
          <w:rFonts w:hint="eastAsia"/>
          <w:bCs/>
          <w:i/>
          <w:iCs/>
          <w:color w:val="0000FF"/>
          <w:kern w:val="2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各工作区之间的交互关系</w:t>
      </w:r>
      <w:r>
        <w:rPr>
          <w:noProof/>
        </w:rPr>
        <w:drawing>
          <wp:inline distT="0" distB="0" distL="0" distR="0" wp14:anchorId="2B41CCAB" wp14:editId="1DD6244B">
            <wp:extent cx="6120130" cy="9823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3D38" w14:textId="1B209EF0" w:rsidR="0010674F" w:rsidRPr="009D4127" w:rsidRDefault="007022F0" w:rsidP="0010674F">
      <w:pPr>
        <w:pStyle w:val="9"/>
      </w:pPr>
      <w:r>
        <w:t>Git</w:t>
      </w:r>
      <w:r>
        <w:rPr>
          <w:rFonts w:hint="eastAsia"/>
        </w:rPr>
        <w:t>各工作区之间的交互关系</w:t>
      </w:r>
      <w:r w:rsidR="0010674F" w:rsidRPr="009D4127">
        <w:t>图</w:t>
      </w:r>
    </w:p>
    <w:p w14:paraId="3AE6F027" w14:textId="5D08A4D1" w:rsidR="00896E8D" w:rsidRPr="0010674F" w:rsidRDefault="00896E8D" w:rsidP="001454D1">
      <w:pPr>
        <w:pStyle w:val="1e"/>
      </w:pPr>
    </w:p>
    <w:p w14:paraId="4897E41B" w14:textId="4750750F" w:rsidR="00896E8D" w:rsidRPr="009D4127" w:rsidRDefault="0010674F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5" w:name="_Toc177053484"/>
      <w:r>
        <w:rPr>
          <w:rFonts w:hint="eastAsia"/>
        </w:rPr>
        <w:t>G</w:t>
      </w:r>
      <w:r>
        <w:t>it</w:t>
      </w:r>
      <w:r>
        <w:rPr>
          <w:rFonts w:hint="eastAsia"/>
        </w:rPr>
        <w:t>参考资料</w:t>
      </w:r>
      <w:bookmarkEnd w:id="15"/>
    </w:p>
    <w:p w14:paraId="25B4FB52" w14:textId="05412855" w:rsidR="00896E8D" w:rsidRDefault="007022F0" w:rsidP="007022F0">
      <w:pPr>
        <w:pStyle w:val="1e"/>
      </w:pPr>
      <w:hyperlink r:id="rId14" w:history="1">
        <w:r w:rsidRPr="00CC4987">
          <w:rPr>
            <w:rStyle w:val="af0"/>
          </w:rPr>
          <w:t>https://progit.bootcss.com/git</w:t>
        </w:r>
      </w:hyperlink>
    </w:p>
    <w:p w14:paraId="48DD5E71" w14:textId="77777777" w:rsidR="007022F0" w:rsidRDefault="007022F0" w:rsidP="007022F0">
      <w:pPr>
        <w:pStyle w:val="1e"/>
      </w:pPr>
    </w:p>
    <w:p w14:paraId="5E8D9AB0" w14:textId="1357BD40" w:rsidR="007022F0" w:rsidRDefault="007022F0" w:rsidP="007022F0">
      <w:pPr>
        <w:pStyle w:val="1e"/>
      </w:pPr>
      <w:hyperlink r:id="rId15" w:history="1">
        <w:r w:rsidRPr="00CC4987">
          <w:rPr>
            <w:rStyle w:val="af0"/>
          </w:rPr>
          <w:t>https://learngitbranching.js.org/</w:t>
        </w:r>
      </w:hyperlink>
    </w:p>
    <w:p w14:paraId="47CEAB9F" w14:textId="5A3CB213" w:rsidR="007022F0" w:rsidRDefault="007022F0" w:rsidP="007022F0">
      <w:pPr>
        <w:pStyle w:val="1e"/>
      </w:pPr>
      <w:r>
        <w:rPr>
          <w:rFonts w:hint="eastAsia"/>
        </w:rPr>
        <w:t>交互式的</w:t>
      </w:r>
      <w:r>
        <w:t>Git</w:t>
      </w:r>
      <w:r>
        <w:t>分支教程，直接在浏览器中练习</w:t>
      </w:r>
      <w:r>
        <w:t>Git</w:t>
      </w:r>
      <w:r>
        <w:t>的常用命令。</w:t>
      </w:r>
    </w:p>
    <w:p w14:paraId="65886F06" w14:textId="1AB4FBF9" w:rsidR="007022F0" w:rsidRDefault="007022F0" w:rsidP="007022F0">
      <w:pPr>
        <w:pStyle w:val="1e"/>
      </w:pPr>
    </w:p>
    <w:p w14:paraId="2C33425F" w14:textId="0B12D168" w:rsidR="007022F0" w:rsidRDefault="007022F0" w:rsidP="007022F0">
      <w:pPr>
        <w:pStyle w:val="1e"/>
      </w:pPr>
    </w:p>
    <w:p w14:paraId="6BF8423E" w14:textId="25A9BC25" w:rsidR="007022F0" w:rsidRDefault="007022F0" w:rsidP="007022F0">
      <w:pPr>
        <w:pStyle w:val="1e"/>
      </w:pPr>
    </w:p>
    <w:p w14:paraId="7BA39853" w14:textId="25E4BC37" w:rsidR="007022F0" w:rsidRDefault="007022F0" w:rsidP="007022F0">
      <w:pPr>
        <w:pStyle w:val="1e"/>
      </w:pPr>
    </w:p>
    <w:p w14:paraId="531543D3" w14:textId="1AD2526C" w:rsidR="007022F0" w:rsidRDefault="007022F0" w:rsidP="007022F0">
      <w:pPr>
        <w:pStyle w:val="1e"/>
      </w:pPr>
    </w:p>
    <w:p w14:paraId="30A53B4A" w14:textId="2911DFD4" w:rsidR="00DC6966" w:rsidRPr="009D4127" w:rsidRDefault="007022F0" w:rsidP="00D65C31">
      <w:pPr>
        <w:pStyle w:val="1"/>
      </w:pPr>
      <w:bookmarkStart w:id="16" w:name="_Toc177053485"/>
      <w:bookmarkEnd w:id="10"/>
      <w:r>
        <w:lastRenderedPageBreak/>
        <w:t>Git</w:t>
      </w:r>
      <w:r>
        <w:rPr>
          <w:rFonts w:hint="eastAsia"/>
        </w:rPr>
        <w:t>配置管理</w:t>
      </w:r>
      <w:bookmarkEnd w:id="16"/>
    </w:p>
    <w:p w14:paraId="4DE04C2A" w14:textId="0AD2F4CB" w:rsidR="00DC6966" w:rsidRDefault="007022F0" w:rsidP="00B128EC">
      <w:pPr>
        <w:pStyle w:val="2"/>
      </w:pPr>
      <w:bookmarkStart w:id="17" w:name="_Toc177053486"/>
      <w:r>
        <w:rPr>
          <w:rFonts w:hint="eastAsia"/>
        </w:rPr>
        <w:t>配置查询命令</w:t>
      </w:r>
      <w:bookmarkEnd w:id="17"/>
    </w:p>
    <w:p w14:paraId="2CEDD30D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config --list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列出当前配置</w:t>
      </w:r>
    </w:p>
    <w:p w14:paraId="3AC6524B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config --local --list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列出repository配置</w:t>
      </w:r>
    </w:p>
    <w:p w14:paraId="654FE667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config --global --list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列出全局配置</w:t>
      </w:r>
    </w:p>
    <w:p w14:paraId="4546F17B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config --system --list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列出系统配置</w:t>
      </w:r>
    </w:p>
    <w:p w14:paraId="1ED8CAAB" w14:textId="433B3986" w:rsidR="00DC6966" w:rsidRPr="007022F0" w:rsidRDefault="007022F0" w:rsidP="00B128EC">
      <w:pPr>
        <w:pStyle w:val="2"/>
        <w:rPr>
          <w:rFonts w:hint="eastAsia"/>
        </w:rPr>
      </w:pPr>
      <w:bookmarkStart w:id="18" w:name="_Toc177053487"/>
      <w:r>
        <w:rPr>
          <w:rFonts w:hint="eastAsia"/>
        </w:rPr>
        <w:t>第一次使用</w:t>
      </w:r>
      <w:r>
        <w:rPr>
          <w:rFonts w:hint="eastAsia"/>
        </w:rPr>
        <w:t>Git</w:t>
      </w:r>
      <w:r>
        <w:rPr>
          <w:rFonts w:hint="eastAsia"/>
        </w:rPr>
        <w:t>，配置用户信息</w:t>
      </w:r>
      <w:r w:rsidR="00351A33">
        <w:rPr>
          <w:rFonts w:hint="eastAsia"/>
          <w:lang w:eastAsia="zh-CN"/>
        </w:rPr>
        <w:t>命令</w:t>
      </w:r>
      <w:bookmarkEnd w:id="18"/>
    </w:p>
    <w:p w14:paraId="06876B91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bookmarkStart w:id="19" w:name="_Toc466755579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config --global user.name "your name"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配置用户名</w:t>
      </w:r>
    </w:p>
    <w:p w14:paraId="14365911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git config --global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user.email</w:t>
      </w:r>
      <w:proofErr w:type="spellEnd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 "youremail@</w:t>
      </w:r>
      <w:r>
        <w:rPr>
          <w:rFonts w:ascii="方正兰亭黑简体" w:eastAsia="方正兰亭黑简体" w:cs="宋体"/>
          <w:color w:val="FF4081"/>
          <w:sz w:val="22"/>
          <w:szCs w:val="24"/>
          <w:shd w:val="clear" w:color="auto" w:fill="F5F5F5"/>
        </w:rPr>
        <w:t>xxx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.com"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配置用户邮箱</w:t>
      </w:r>
    </w:p>
    <w:p w14:paraId="17872A2D" w14:textId="521AB3C7" w:rsidR="007022F0" w:rsidRDefault="007022F0" w:rsidP="00B128EC">
      <w:pPr>
        <w:pStyle w:val="2"/>
      </w:pPr>
      <w:bookmarkStart w:id="20" w:name="_Toc177053488"/>
      <w:bookmarkEnd w:id="19"/>
      <w:r>
        <w:rPr>
          <w:rFonts w:hint="eastAsia"/>
        </w:rPr>
        <w:t>其它配置</w:t>
      </w:r>
      <w:r w:rsidR="00351A33">
        <w:rPr>
          <w:rFonts w:hint="eastAsia"/>
          <w:lang w:eastAsia="zh-CN"/>
        </w:rPr>
        <w:t>命令</w:t>
      </w:r>
      <w:bookmarkEnd w:id="20"/>
    </w:p>
    <w:p w14:paraId="507ADACA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git config --global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merge.tool</w:t>
      </w:r>
      <w:proofErr w:type="spellEnd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vimdiff</w:t>
      </w:r>
      <w:proofErr w:type="spellEnd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配置解决冲突时使用哪种差异分析工具，</w:t>
      </w:r>
      <w:proofErr w:type="spellStart"/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Ex:vimdiff</w:t>
      </w:r>
      <w:proofErr w:type="spellEnd"/>
    </w:p>
    <w:p w14:paraId="14285E56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git config --global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color.ui</w:t>
      </w:r>
      <w:proofErr w:type="spellEnd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 auto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配置git命令输出为彩色</w:t>
      </w:r>
    </w:p>
    <w:p w14:paraId="6BB7D2BF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git config --global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core.editor</w:t>
      </w:r>
      <w:proofErr w:type="spellEnd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 vim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配置git使用的文本编辑器</w:t>
      </w:r>
    </w:p>
    <w:p w14:paraId="1486A953" w14:textId="107A2766" w:rsidR="007022F0" w:rsidRDefault="00DC6966" w:rsidP="007022F0">
      <w:pPr>
        <w:pStyle w:val="1e"/>
      </w:pPr>
      <w:r w:rsidRPr="009D4127">
        <w:t xml:space="preserve"> </w:t>
      </w:r>
    </w:p>
    <w:p w14:paraId="39463CBC" w14:textId="77777777" w:rsidR="007022F0" w:rsidRDefault="007022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5694D97A" w14:textId="02A8A078" w:rsidR="007022F0" w:rsidRPr="009D4127" w:rsidRDefault="007022F0" w:rsidP="009C383B">
      <w:pPr>
        <w:pStyle w:val="1"/>
        <w:numPr>
          <w:ilvl w:val="0"/>
          <w:numId w:val="4"/>
        </w:numPr>
      </w:pPr>
      <w:bookmarkStart w:id="21" w:name="_Toc177053489"/>
      <w:r>
        <w:rPr>
          <w:rFonts w:hint="eastAsia"/>
        </w:rPr>
        <w:lastRenderedPageBreak/>
        <w:t>暂存区上的操作命令</w:t>
      </w:r>
      <w:bookmarkEnd w:id="21"/>
    </w:p>
    <w:p w14:paraId="27680DB7" w14:textId="656FBAEC" w:rsidR="007022F0" w:rsidRDefault="007022F0" w:rsidP="00B128EC">
      <w:pPr>
        <w:pStyle w:val="2"/>
      </w:pPr>
      <w:bookmarkStart w:id="22" w:name="_Toc177053490"/>
      <w:r>
        <w:rPr>
          <w:rFonts w:hint="eastAsia"/>
        </w:rPr>
        <w:t>提交文件到版本库</w:t>
      </w:r>
      <w:r w:rsidR="00351A33">
        <w:rPr>
          <w:rFonts w:hint="eastAsia"/>
          <w:lang w:eastAsia="zh-CN"/>
        </w:rPr>
        <w:t>命令</w:t>
      </w:r>
      <w:bookmarkEnd w:id="22"/>
    </w:p>
    <w:p w14:paraId="1F9DE217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commit -m "commit info"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将暂存区中的文件提交到本地仓库中</w:t>
      </w:r>
    </w:p>
    <w:p w14:paraId="06F7557D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commit -a -m "commit info"</w:t>
      </w:r>
      <w:proofErr w:type="gram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配将所有</w:t>
      </w:r>
      <w:proofErr w:type="gramEnd"/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已经使用git管理过的文件暂存后一并提交，跳过add到暂存区的过程</w:t>
      </w:r>
    </w:p>
    <w:p w14:paraId="59975AAD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commit --amend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提交文件时，发现注释写错了，可以修改上一次提交</w:t>
      </w:r>
    </w:p>
    <w:p w14:paraId="1E7E7684" w14:textId="77777777" w:rsidR="007022F0" w:rsidRPr="002440D4" w:rsidRDefault="007022F0" w:rsidP="007022F0">
      <w:pPr>
        <w:shd w:val="clear" w:color="auto" w:fill="FFFFFF"/>
        <w:adjustRightInd/>
        <w:spacing w:before="120"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Arial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reset --soft HEAD^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Arial" w:hint="eastAsia"/>
          <w:color w:val="4D5156"/>
          <w:sz w:val="22"/>
          <w:szCs w:val="24"/>
        </w:rPr>
        <w:t>撤销上一次提交</w:t>
      </w:r>
    </w:p>
    <w:p w14:paraId="39388CCD" w14:textId="0A62E394" w:rsidR="007022F0" w:rsidRPr="007022F0" w:rsidRDefault="007022F0" w:rsidP="00B128EC">
      <w:pPr>
        <w:pStyle w:val="2"/>
        <w:rPr>
          <w:rFonts w:hint="eastAsia"/>
        </w:rPr>
      </w:pPr>
      <w:bookmarkStart w:id="23" w:name="_Toc177053491"/>
      <w:r>
        <w:rPr>
          <w:rFonts w:hint="eastAsia"/>
        </w:rPr>
        <w:t>查看信息</w:t>
      </w:r>
      <w:r w:rsidR="00351A33">
        <w:rPr>
          <w:rFonts w:hint="eastAsia"/>
          <w:lang w:eastAsia="zh-CN"/>
        </w:rPr>
        <w:t>命令</w:t>
      </w:r>
      <w:bookmarkEnd w:id="23"/>
    </w:p>
    <w:p w14:paraId="468C3509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diff --cached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比较暂存区与上一版本的差异</w:t>
      </w:r>
    </w:p>
    <w:p w14:paraId="0BDB63ED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diff &lt;file-name&gt; --cached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指定文件在暂存区和本地仓库的不同</w:t>
      </w:r>
    </w:p>
    <w:p w14:paraId="7A9543C6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log -p -2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查看提交历史，-p展开每次提交的内容差异，-2显示最近的2次更新</w:t>
      </w:r>
    </w:p>
    <w:p w14:paraId="4B560A79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tag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  <w:shd w:val="clear" w:color="auto" w:fill="FFFFFF"/>
        </w:rPr>
        <w:t>列出现在所有的标签</w:t>
      </w:r>
    </w:p>
    <w:p w14:paraId="3EDCB46D" w14:textId="77777777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tag -l "v1.8*"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  <w:shd w:val="clear" w:color="auto" w:fill="FFFFFF"/>
        </w:rPr>
        <w:t>使用特定的搜索模式列出符合条件的标签</w:t>
      </w:r>
    </w:p>
    <w:p w14:paraId="4995BCD6" w14:textId="09405AA7" w:rsidR="007022F0" w:rsidRDefault="007022F0" w:rsidP="007022F0">
      <w:pPr>
        <w:pStyle w:val="1e"/>
      </w:pPr>
    </w:p>
    <w:p w14:paraId="04E260FC" w14:textId="77777777" w:rsidR="007022F0" w:rsidRDefault="007022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7BAF4C61" w14:textId="271F6431" w:rsidR="007022F0" w:rsidRPr="009D4127" w:rsidRDefault="00D22429" w:rsidP="009C383B">
      <w:pPr>
        <w:pStyle w:val="1"/>
        <w:numPr>
          <w:ilvl w:val="0"/>
          <w:numId w:val="4"/>
        </w:numPr>
      </w:pPr>
      <w:bookmarkStart w:id="24" w:name="_Toc177053492"/>
      <w:r>
        <w:rPr>
          <w:rFonts w:hint="eastAsia"/>
        </w:rPr>
        <w:lastRenderedPageBreak/>
        <w:t>本地库和远程库</w:t>
      </w:r>
      <w:bookmarkEnd w:id="24"/>
    </w:p>
    <w:p w14:paraId="0F122538" w14:textId="10DDC906" w:rsidR="007022F0" w:rsidRDefault="00D22429" w:rsidP="00B128EC">
      <w:pPr>
        <w:pStyle w:val="2"/>
      </w:pPr>
      <w:bookmarkStart w:id="25" w:name="_Toc177053493"/>
      <w:r>
        <w:rPr>
          <w:rFonts w:hint="eastAsia"/>
        </w:rPr>
        <w:t>新建仓库</w:t>
      </w:r>
      <w:bookmarkEnd w:id="25"/>
    </w:p>
    <w:p w14:paraId="6F2C39ED" w14:textId="77777777" w:rsidR="00D22429" w:rsidRPr="002440D4" w:rsidRDefault="00D22429" w:rsidP="009C383B">
      <w:pPr>
        <w:pStyle w:val="a0"/>
        <w:numPr>
          <w:ilvl w:val="0"/>
          <w:numId w:val="17"/>
        </w:numPr>
        <w:rPr>
          <w:snapToGrid/>
        </w:rPr>
      </w:pPr>
      <w:r w:rsidRPr="002440D4">
        <w:rPr>
          <w:rFonts w:hint="eastAsia"/>
          <w:snapToGrid/>
        </w:rPr>
        <w:t>建立远程库(为空，不要加README.md，不然后面会push不上去)</w:t>
      </w:r>
    </w:p>
    <w:p w14:paraId="0EB72047" w14:textId="77777777" w:rsidR="00D22429" w:rsidRPr="002440D4" w:rsidRDefault="00D22429" w:rsidP="009C383B">
      <w:pPr>
        <w:pStyle w:val="a0"/>
        <w:numPr>
          <w:ilvl w:val="0"/>
          <w:numId w:val="17"/>
        </w:numPr>
        <w:rPr>
          <w:snapToGrid/>
        </w:rPr>
      </w:pPr>
      <w:r w:rsidRPr="002440D4">
        <w:rPr>
          <w:rFonts w:hint="eastAsia"/>
          <w:snapToGrid/>
        </w:rPr>
        <w:t>本地新建文件夹</w:t>
      </w:r>
    </w:p>
    <w:p w14:paraId="225DFBEB" w14:textId="77777777" w:rsidR="00D22429" w:rsidRPr="002440D4" w:rsidRDefault="00D22429" w:rsidP="009C383B">
      <w:pPr>
        <w:pStyle w:val="a0"/>
        <w:numPr>
          <w:ilvl w:val="0"/>
          <w:numId w:val="17"/>
        </w:numPr>
        <w:rPr>
          <w:snapToGrid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</w:t>
      </w:r>
      <w:proofErr w:type="spellStart"/>
      <w:r w:rsidRPr="002440D4">
        <w:rPr>
          <w:rFonts w:hint="eastAsia"/>
          <w:snapToGrid/>
          <w:color w:val="FF4081"/>
          <w:shd w:val="clear" w:color="auto" w:fill="F5F5F5"/>
        </w:rPr>
        <w:t>init</w:t>
      </w:r>
      <w:proofErr w:type="spellEnd"/>
      <w:r w:rsidRPr="002440D4">
        <w:rPr>
          <w:rFonts w:hint="eastAsia"/>
          <w:snapToGrid/>
        </w:rPr>
        <w:t>初始化仓库，可以发现当前目录下多了一个.git的目录，这个目录是Git来跟踪管理版本库的。</w:t>
      </w:r>
    </w:p>
    <w:p w14:paraId="0A961BB9" w14:textId="77777777" w:rsidR="00D22429" w:rsidRPr="002440D4" w:rsidRDefault="00D22429" w:rsidP="009C383B">
      <w:pPr>
        <w:pStyle w:val="a0"/>
        <w:numPr>
          <w:ilvl w:val="0"/>
          <w:numId w:val="17"/>
        </w:numPr>
        <w:rPr>
          <w:snapToGrid/>
        </w:rPr>
      </w:pPr>
      <w:r w:rsidRPr="002440D4">
        <w:rPr>
          <w:rFonts w:hint="eastAsia"/>
          <w:snapToGrid/>
        </w:rPr>
        <w:t>远程库的名字就是</w:t>
      </w:r>
      <w:r w:rsidRPr="002440D4">
        <w:rPr>
          <w:rFonts w:hint="eastAsia"/>
          <w:snapToGrid/>
          <w:color w:val="FF4081"/>
          <w:shd w:val="clear" w:color="auto" w:fill="F5F5F5"/>
        </w:rPr>
        <w:t>origin</w:t>
      </w:r>
      <w:r w:rsidRPr="002440D4">
        <w:rPr>
          <w:rFonts w:hint="eastAsia"/>
          <w:snapToGrid/>
        </w:rPr>
        <w:t>，这是Git默认的叫法</w:t>
      </w:r>
    </w:p>
    <w:p w14:paraId="3BB24845" w14:textId="77777777" w:rsidR="00D22429" w:rsidRPr="002440D4" w:rsidRDefault="00D22429" w:rsidP="009C383B">
      <w:pPr>
        <w:pStyle w:val="a0"/>
        <w:numPr>
          <w:ilvl w:val="0"/>
          <w:numId w:val="17"/>
        </w:numPr>
        <w:rPr>
          <w:snapToGrid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remote add origin </w:t>
      </w:r>
      <w:proofErr w:type="spellStart"/>
      <w:r w:rsidRPr="002440D4">
        <w:rPr>
          <w:rFonts w:hint="eastAsia"/>
          <w:snapToGrid/>
          <w:color w:val="FF4081"/>
          <w:shd w:val="clear" w:color="auto" w:fill="F5F5F5"/>
        </w:rPr>
        <w:t>git@</w:t>
      </w:r>
      <w:r>
        <w:rPr>
          <w:rFonts w:hint="eastAsia"/>
          <w:snapToGrid/>
          <w:color w:val="FF4081"/>
          <w:shd w:val="clear" w:color="auto" w:fill="F5F5F5"/>
        </w:rPr>
        <w:t>xxx</w:t>
      </w:r>
      <w:r w:rsidRPr="002440D4">
        <w:rPr>
          <w:rFonts w:hint="eastAsia"/>
          <w:snapToGrid/>
          <w:color w:val="FF4081"/>
          <w:shd w:val="clear" w:color="auto" w:fill="F5F5F5"/>
        </w:rPr>
        <w:t>.com:</w:t>
      </w:r>
      <w:r>
        <w:rPr>
          <w:snapToGrid/>
          <w:color w:val="FF4081"/>
          <w:shd w:val="clear" w:color="auto" w:fill="F5F5F5"/>
        </w:rPr>
        <w:t>xxx</w:t>
      </w:r>
      <w:proofErr w:type="spellEnd"/>
      <w:r w:rsidRPr="002440D4">
        <w:rPr>
          <w:rFonts w:hint="eastAsia"/>
          <w:snapToGrid/>
          <w:color w:val="FF4081"/>
          <w:shd w:val="clear" w:color="auto" w:fill="F5F5F5"/>
        </w:rPr>
        <w:t>/</w:t>
      </w:r>
      <w:proofErr w:type="spellStart"/>
      <w:r>
        <w:rPr>
          <w:snapToGrid/>
          <w:color w:val="FF4081"/>
          <w:shd w:val="clear" w:color="auto" w:fill="F5F5F5"/>
        </w:rPr>
        <w:t>xxx</w:t>
      </w:r>
      <w:r w:rsidRPr="002440D4">
        <w:rPr>
          <w:rFonts w:hint="eastAsia"/>
          <w:snapToGrid/>
          <w:color w:val="FF4081"/>
          <w:shd w:val="clear" w:color="auto" w:fill="F5F5F5"/>
        </w:rPr>
        <w:t>.git</w:t>
      </w:r>
      <w:proofErr w:type="spellEnd"/>
      <w:r w:rsidRPr="002440D4">
        <w:rPr>
          <w:rFonts w:hint="eastAsia"/>
          <w:snapToGrid/>
        </w:rPr>
        <w:t> 这个命令是在本地的</w:t>
      </w:r>
      <w:proofErr w:type="spellStart"/>
      <w:r w:rsidRPr="002440D4">
        <w:rPr>
          <w:rFonts w:hint="eastAsia"/>
          <w:snapToGrid/>
        </w:rPr>
        <w:t>learngit</w:t>
      </w:r>
      <w:proofErr w:type="spellEnd"/>
      <w:r w:rsidRPr="002440D4">
        <w:rPr>
          <w:rFonts w:hint="eastAsia"/>
          <w:snapToGrid/>
        </w:rPr>
        <w:t>仓库下执行的。这两个地方的</w:t>
      </w:r>
      <w:r w:rsidRPr="002440D4">
        <w:rPr>
          <w:rFonts w:hint="eastAsia"/>
          <w:i/>
          <w:iCs/>
          <w:snapToGrid/>
          <w:color w:val="727272"/>
        </w:rPr>
        <w:t>仓库名不需要相同</w:t>
      </w:r>
      <w:r w:rsidRPr="002440D4">
        <w:rPr>
          <w:rFonts w:hint="eastAsia"/>
          <w:snapToGrid/>
        </w:rPr>
        <w:t>，因为会通过在本地的仓库目录下执行这条命令（命令中包含远程库的名字）已经将两者建立了联系</w:t>
      </w:r>
    </w:p>
    <w:p w14:paraId="418B6485" w14:textId="77777777" w:rsidR="00D22429" w:rsidRPr="002440D4" w:rsidRDefault="00D22429" w:rsidP="009C383B">
      <w:pPr>
        <w:pStyle w:val="a0"/>
        <w:numPr>
          <w:ilvl w:val="0"/>
          <w:numId w:val="17"/>
        </w:numPr>
        <w:rPr>
          <w:snapToGrid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push -u origin master</w:t>
      </w:r>
      <w:r w:rsidRPr="002440D4">
        <w:rPr>
          <w:rFonts w:hint="eastAsia"/>
          <w:snapToGrid/>
        </w:rPr>
        <w:t> 把本地库的所有内容推送到远程库上。把本地库的内容推送到远程，用</w:t>
      </w:r>
      <w:r w:rsidRPr="002440D4">
        <w:rPr>
          <w:rFonts w:hint="eastAsia"/>
          <w:snapToGrid/>
          <w:color w:val="FF4081"/>
          <w:shd w:val="clear" w:color="auto" w:fill="F5F5F5"/>
        </w:rPr>
        <w:t>git push</w:t>
      </w:r>
      <w:r w:rsidRPr="002440D4">
        <w:rPr>
          <w:rFonts w:hint="eastAsia"/>
          <w:snapToGrid/>
        </w:rPr>
        <w:t>命令，实际上是把当前分支master推送到远程。由于远程库是空的，我们第一次推送master分支时，</w:t>
      </w:r>
      <w:r w:rsidRPr="00D22429">
        <w:rPr>
          <w:rFonts w:hint="eastAsia"/>
          <w:snapToGrid/>
        </w:rPr>
        <w:t>加上了-u参数(推送和关联)</w:t>
      </w:r>
      <w:r w:rsidRPr="002440D4">
        <w:rPr>
          <w:rFonts w:hint="eastAsia"/>
          <w:snapToGrid/>
        </w:rPr>
        <w:t>，Git不但会把本地的master分支内容推送到远程新的master分支，还会把本地的master分支和远程的master分支关联起来，在以后的推送或者拉取时就可以简化命令。</w:t>
      </w:r>
    </w:p>
    <w:p w14:paraId="1B9C19E9" w14:textId="77777777" w:rsidR="00D22429" w:rsidRPr="002440D4" w:rsidRDefault="00D22429" w:rsidP="009C383B">
      <w:pPr>
        <w:pStyle w:val="a0"/>
        <w:numPr>
          <w:ilvl w:val="0"/>
          <w:numId w:val="17"/>
        </w:numPr>
        <w:rPr>
          <w:snapToGrid/>
          <w:sz w:val="24"/>
        </w:rPr>
      </w:pPr>
      <w:r w:rsidRPr="002440D4">
        <w:rPr>
          <w:rFonts w:hint="eastAsia"/>
          <w:snapToGrid/>
          <w:shd w:val="clear" w:color="auto" w:fill="F5F5F5"/>
        </w:rPr>
        <w:t>git push origin master</w:t>
      </w:r>
      <w:r w:rsidRPr="002440D4">
        <w:rPr>
          <w:rFonts w:hint="eastAsia"/>
          <w:snapToGrid/>
        </w:rPr>
        <w:t>每次本地提交后,推送最新修改到远程库</w:t>
      </w:r>
    </w:p>
    <w:p w14:paraId="6F42D1E5" w14:textId="1EE53BA7" w:rsidR="007022F0" w:rsidRPr="007022F0" w:rsidRDefault="00D22429" w:rsidP="00B128EC">
      <w:pPr>
        <w:pStyle w:val="2"/>
        <w:rPr>
          <w:rFonts w:hint="eastAsia"/>
        </w:rPr>
      </w:pPr>
      <w:bookmarkStart w:id="26" w:name="_Toc177053494"/>
      <w:r>
        <w:rPr>
          <w:rFonts w:hint="eastAsia"/>
        </w:rPr>
        <w:t>从远程库克隆</w:t>
      </w:r>
      <w:bookmarkEnd w:id="26"/>
    </w:p>
    <w:p w14:paraId="680768FA" w14:textId="7EDB791A" w:rsidR="00D22429" w:rsidRPr="002440D4" w:rsidRDefault="00D22429" w:rsidP="00D22429">
      <w:pPr>
        <w:shd w:val="clear" w:color="auto" w:fill="FFFFFF"/>
        <w:adjustRightInd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假设</w:t>
      </w:r>
      <w:r w:rsidR="006B6352">
        <w:rPr>
          <w:rFonts w:ascii="方正兰亭黑简体" w:eastAsia="方正兰亭黑简体" w:cs="宋体"/>
          <w:color w:val="212121"/>
          <w:sz w:val="22"/>
          <w:szCs w:val="24"/>
        </w:rPr>
        <w:t>testhub.com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上面已经有一个远程库，但是本地没有，需要克隆到本地，远程库的名字叫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>
        <w:rPr>
          <w:rFonts w:ascii="方正兰亭黑简体" w:eastAsia="方正兰亭黑简体" w:cs="宋体"/>
          <w:color w:val="FF4081"/>
          <w:sz w:val="22"/>
          <w:szCs w:val="24"/>
          <w:shd w:val="clear" w:color="auto" w:fill="F5F5F5"/>
        </w:rPr>
        <w:t>test</w:t>
      </w:r>
      <w:proofErr w:type="spellEnd"/>
    </w:p>
    <w:p w14:paraId="7F532D1C" w14:textId="23C9D258" w:rsidR="00D22429" w:rsidRPr="002440D4" w:rsidRDefault="00D22429" w:rsidP="009C383B">
      <w:pPr>
        <w:pStyle w:val="a0"/>
        <w:numPr>
          <w:ilvl w:val="0"/>
          <w:numId w:val="18"/>
        </w:numPr>
        <w:rPr>
          <w:snapToGrid/>
          <w:color w:val="212121"/>
        </w:rPr>
      </w:pPr>
      <w:r w:rsidRPr="002440D4">
        <w:rPr>
          <w:rFonts w:hint="eastAsia"/>
          <w:snapToGrid/>
          <w:shd w:val="clear" w:color="auto" w:fill="F5F5F5"/>
        </w:rPr>
        <w:lastRenderedPageBreak/>
        <w:t>git clone </w:t>
      </w:r>
      <w:proofErr w:type="spellStart"/>
      <w:r w:rsidRPr="002440D4">
        <w:rPr>
          <w:rFonts w:hint="eastAsia"/>
          <w:snapToGrid/>
          <w:shd w:val="clear" w:color="auto" w:fill="F5F5F5"/>
        </w:rPr>
        <w:t>git@</w:t>
      </w:r>
      <w:r w:rsidR="006B6352">
        <w:rPr>
          <w:snapToGrid/>
          <w:shd w:val="clear" w:color="auto" w:fill="F5F5F5"/>
        </w:rPr>
        <w:t>test</w:t>
      </w:r>
      <w:r w:rsidRPr="002440D4">
        <w:rPr>
          <w:rFonts w:hint="eastAsia"/>
          <w:snapToGrid/>
          <w:shd w:val="clear" w:color="auto" w:fill="F5F5F5"/>
        </w:rPr>
        <w:t>.com:</w:t>
      </w:r>
      <w:r>
        <w:rPr>
          <w:snapToGrid/>
          <w:shd w:val="clear" w:color="auto" w:fill="F5F5F5"/>
        </w:rPr>
        <w:t>xxx</w:t>
      </w:r>
      <w:proofErr w:type="spellEnd"/>
      <w:r w:rsidRPr="002440D4">
        <w:rPr>
          <w:rFonts w:hint="eastAsia"/>
          <w:snapToGrid/>
          <w:shd w:val="clear" w:color="auto" w:fill="F5F5F5"/>
        </w:rPr>
        <w:t>/</w:t>
      </w:r>
      <w:proofErr w:type="spellStart"/>
      <w:r w:rsidRPr="002440D4">
        <w:rPr>
          <w:rFonts w:hint="eastAsia"/>
          <w:snapToGrid/>
          <w:shd w:val="clear" w:color="auto" w:fill="F5F5F5"/>
        </w:rPr>
        <w:t>git</w:t>
      </w:r>
      <w:r>
        <w:rPr>
          <w:shd w:val="clear" w:color="auto" w:fill="F5F5F5"/>
        </w:rPr>
        <w:t>test</w:t>
      </w:r>
      <w:r w:rsidRPr="002440D4">
        <w:rPr>
          <w:rFonts w:hint="eastAsia"/>
          <w:snapToGrid/>
          <w:shd w:val="clear" w:color="auto" w:fill="F5F5F5"/>
        </w:rPr>
        <w:t>.git</w:t>
      </w:r>
      <w:proofErr w:type="spellEnd"/>
      <w:r w:rsidRPr="002440D4">
        <w:rPr>
          <w:rFonts w:hint="eastAsia"/>
          <w:snapToGrid/>
          <w:color w:val="212121"/>
        </w:rPr>
        <w:t> 克隆一个本地库,则在当前文件夹下会多一个</w:t>
      </w:r>
      <w:proofErr w:type="spellStart"/>
      <w:r w:rsidRPr="002440D4">
        <w:rPr>
          <w:rFonts w:hint="eastAsia"/>
          <w:snapToGrid/>
          <w:shd w:val="clear" w:color="auto" w:fill="F5F5F5"/>
        </w:rPr>
        <w:t>git</w:t>
      </w:r>
      <w:r>
        <w:rPr>
          <w:shd w:val="clear" w:color="auto" w:fill="F5F5F5"/>
        </w:rPr>
        <w:t>test</w:t>
      </w:r>
      <w:proofErr w:type="spellEnd"/>
      <w:r w:rsidRPr="002440D4">
        <w:rPr>
          <w:rFonts w:hint="eastAsia"/>
          <w:snapToGrid/>
          <w:color w:val="212121"/>
        </w:rPr>
        <w:t>的文件夹。</w:t>
      </w:r>
    </w:p>
    <w:p w14:paraId="34F699C3" w14:textId="47F963D9" w:rsidR="00D22429" w:rsidRPr="002440D4" w:rsidRDefault="00D22429" w:rsidP="009C383B">
      <w:pPr>
        <w:pStyle w:val="a0"/>
        <w:numPr>
          <w:ilvl w:val="0"/>
          <w:numId w:val="18"/>
        </w:numPr>
        <w:rPr>
          <w:snapToGrid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cd </w:t>
      </w:r>
      <w:proofErr w:type="spellStart"/>
      <w:r w:rsidRPr="002440D4">
        <w:rPr>
          <w:rFonts w:hint="eastAsia"/>
          <w:snapToGrid/>
          <w:color w:val="FF4081"/>
          <w:shd w:val="clear" w:color="auto" w:fill="F5F5F5"/>
        </w:rPr>
        <w:t>git</w:t>
      </w:r>
      <w:r>
        <w:rPr>
          <w:color w:val="FF4081"/>
          <w:shd w:val="clear" w:color="auto" w:fill="F5F5F5"/>
        </w:rPr>
        <w:t>test</w:t>
      </w:r>
      <w:proofErr w:type="spellEnd"/>
      <w:r w:rsidRPr="002440D4">
        <w:rPr>
          <w:rFonts w:hint="eastAsia"/>
          <w:snapToGrid/>
        </w:rPr>
        <w:t>进入克隆下来的本地库，默认的名字是和</w:t>
      </w:r>
      <w:proofErr w:type="spellStart"/>
      <w:r w:rsidR="006B6352">
        <w:t>testhub</w:t>
      </w:r>
      <w:proofErr w:type="spellEnd"/>
      <w:r w:rsidRPr="002440D4">
        <w:rPr>
          <w:rFonts w:hint="eastAsia"/>
          <w:snapToGrid/>
        </w:rPr>
        <w:t>上的一样的</w:t>
      </w:r>
    </w:p>
    <w:p w14:paraId="204C180F" w14:textId="42AE52F5" w:rsidR="007022F0" w:rsidRPr="006B6352" w:rsidRDefault="00D22429" w:rsidP="009C383B">
      <w:pPr>
        <w:pStyle w:val="a0"/>
        <w:numPr>
          <w:ilvl w:val="0"/>
          <w:numId w:val="18"/>
        </w:numPr>
        <w:rPr>
          <w:rFonts w:hint="eastAsia"/>
          <w:snapToGrid/>
          <w:sz w:val="24"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push origin master</w:t>
      </w:r>
      <w:r w:rsidRPr="002440D4">
        <w:rPr>
          <w:rFonts w:hint="eastAsia"/>
          <w:snapToGrid/>
        </w:rPr>
        <w:t> 推送分支，就是把该分支上的所有本地提交推送到远程库。推送时，要指定本地分支，这样，Git就会把该分支推送到远程库对应的远程分支上</w:t>
      </w:r>
    </w:p>
    <w:p w14:paraId="41DE53C4" w14:textId="6F922B54" w:rsidR="007022F0" w:rsidRDefault="007022F0" w:rsidP="007022F0">
      <w:pPr>
        <w:pStyle w:val="1e"/>
      </w:pPr>
    </w:p>
    <w:p w14:paraId="559525D5" w14:textId="77777777" w:rsidR="007022F0" w:rsidRDefault="007022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55D94102" w14:textId="36E17C71" w:rsidR="007022F0" w:rsidRPr="009D4127" w:rsidRDefault="006B6352" w:rsidP="009C383B">
      <w:pPr>
        <w:pStyle w:val="1"/>
        <w:numPr>
          <w:ilvl w:val="0"/>
          <w:numId w:val="4"/>
        </w:numPr>
      </w:pPr>
      <w:bookmarkStart w:id="27" w:name="_Toc177053495"/>
      <w:r>
        <w:rPr>
          <w:rFonts w:hint="eastAsia"/>
        </w:rPr>
        <w:lastRenderedPageBreak/>
        <w:t>常用查看指令</w:t>
      </w:r>
      <w:bookmarkEnd w:id="27"/>
    </w:p>
    <w:p w14:paraId="0A9FC165" w14:textId="382FB9D5" w:rsidR="007022F0" w:rsidRDefault="006B6352" w:rsidP="00B128EC">
      <w:pPr>
        <w:pStyle w:val="2"/>
      </w:pPr>
      <w:bookmarkStart w:id="28" w:name="_Toc177053496"/>
      <w:r>
        <w:rPr>
          <w:rFonts w:hint="eastAsia"/>
        </w:rPr>
        <w:t>常用查看</w:t>
      </w:r>
      <w:r w:rsidR="00351A33">
        <w:rPr>
          <w:rFonts w:hint="eastAsia"/>
          <w:lang w:eastAsia="zh-CN"/>
        </w:rPr>
        <w:t>命令</w:t>
      </w:r>
      <w:bookmarkEnd w:id="28"/>
    </w:p>
    <w:p w14:paraId="2D56FEA0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status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查看仓库当前的状态</w:t>
      </w:r>
    </w:p>
    <w:p w14:paraId="7D731491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diff 文件名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查看对文件做什么修改</w:t>
      </w:r>
    </w:p>
    <w:p w14:paraId="42E8F3B7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diff 版本号1 版本号2 --stat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查看两个版本的差异的文件列表，包括被修改行数和增删图。参数改为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--name-status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前面显示修改说明字母(A,M等)，无行数</w:t>
      </w:r>
    </w:p>
    <w:p w14:paraId="7DDA82D3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log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显示从最近到最远的提交日志</w:t>
      </w:r>
    </w:p>
    <w:p w14:paraId="42D9E691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log --pretty=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oneline</w:t>
      </w:r>
      <w:proofErr w:type="spellEnd"/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简化日志输出的显示信息，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commit id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很长,详细</w:t>
      </w:r>
      <w:proofErr w:type="gramStart"/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显示见</w:t>
      </w:r>
      <w:proofErr w:type="gramEnd"/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fldChar w:fldCharType="begin"/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instrText xml:space="preserve"> HYPERLINK "http://www.liaoxuefeng.com/wiki/0013739516305929606dd18361248578c67b8067c8c017b000/0013744142037508cf42e51debf49668810645e02887691000" \t "_blank" </w:instrTex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fldChar w:fldCharType="separate"/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</w:rPr>
        <w:t>这里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fldChar w:fldCharType="end"/>
      </w:r>
    </w:p>
    <w:p w14:paraId="3C6F23B7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reflog</w:t>
      </w:r>
      <w:proofErr w:type="spellEnd"/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记录你的每一次命令，最先显示的是这个命令执行之后的版本的版本号的前七位，这样就算你清屏了或者重启了，也能找到某个版本的版本号，就可以轻松回退到那个版本</w:t>
      </w:r>
    </w:p>
    <w:p w14:paraId="0EB9F18F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branch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查看当前所在的分支。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branch -a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命令会列出所有分支，当前分支前面会标一个</w:t>
      </w:r>
      <w:r w:rsidRPr="002440D4">
        <w:rPr>
          <w:rFonts w:ascii="方正兰亭黑简体" w:eastAsia="方正兰亭黑简体" w:cs="宋体" w:hint="eastAsia"/>
          <w:color w:val="20C820"/>
          <w:sz w:val="24"/>
          <w:szCs w:val="24"/>
          <w:shd w:val="clear" w:color="auto" w:fill="F5F5F5"/>
        </w:rPr>
        <w:t>*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号</w:t>
      </w:r>
    </w:p>
    <w:p w14:paraId="0E74B8C5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log --graph --pretty=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oneline</w:t>
      </w:r>
      <w:proofErr w:type="spellEnd"/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 xml:space="preserve"> --abbrev-commit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用带参数的git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log可以看到分支的合并情况。用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log --graph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命令可以看到分支合并图</w:t>
      </w:r>
    </w:p>
    <w:p w14:paraId="2EE10B6D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remote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查看远程库的信息</w:t>
      </w:r>
    </w:p>
    <w:p w14:paraId="0A800E5F" w14:textId="77777777" w:rsidR="006B6352" w:rsidRPr="002440D4" w:rsidRDefault="006B6352" w:rsidP="006B6352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4"/>
          <w:szCs w:val="24"/>
          <w:shd w:val="clear" w:color="auto" w:fill="F5F5F5"/>
        </w:rPr>
        <w:t>remote -v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显示更为详细的信息</w:t>
      </w:r>
    </w:p>
    <w:p w14:paraId="49E32FC5" w14:textId="18FAC096" w:rsidR="007022F0" w:rsidRDefault="007022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</w:p>
    <w:p w14:paraId="2BAC7002" w14:textId="2A96B8CA" w:rsidR="007022F0" w:rsidRPr="009D4127" w:rsidRDefault="00B128EC" w:rsidP="009C383B">
      <w:pPr>
        <w:pStyle w:val="1"/>
        <w:numPr>
          <w:ilvl w:val="0"/>
          <w:numId w:val="4"/>
        </w:numPr>
      </w:pPr>
      <w:bookmarkStart w:id="29" w:name="_Toc177053497"/>
      <w:r>
        <w:rPr>
          <w:rFonts w:hint="eastAsia"/>
        </w:rPr>
        <w:lastRenderedPageBreak/>
        <w:t>常用修改指令</w:t>
      </w:r>
      <w:bookmarkEnd w:id="29"/>
    </w:p>
    <w:p w14:paraId="1151D598" w14:textId="62D50997" w:rsidR="007022F0" w:rsidRDefault="00B128EC" w:rsidP="00B128EC">
      <w:pPr>
        <w:pStyle w:val="2"/>
      </w:pPr>
      <w:bookmarkStart w:id="30" w:name="_Toc177053498"/>
      <w:r>
        <w:rPr>
          <w:rFonts w:hint="eastAsia"/>
        </w:rPr>
        <w:t>常用修改命令</w:t>
      </w:r>
      <w:bookmarkEnd w:id="30"/>
    </w:p>
    <w:p w14:paraId="355013A5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add readme.txt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添加，但是不提交</w:t>
      </w:r>
    </w:p>
    <w:p w14:paraId="5C0E6952" w14:textId="23A99375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commit -m "提交描述"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提交，</w:t>
      </w:r>
      <w:r w:rsidRPr="002440D4">
        <w:rPr>
          <w:rFonts w:ascii="方正兰亭黑简体" w:eastAsia="方正兰亭黑简体" w:cs="宋体" w:hint="eastAsia"/>
          <w:b/>
          <w:bCs/>
          <w:color w:val="3F51B5"/>
          <w:sz w:val="22"/>
          <w:szCs w:val="24"/>
        </w:rPr>
        <w:t>只有add后提交才有效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。</w:t>
      </w:r>
      <w:r w:rsidRPr="002440D4">
        <w:rPr>
          <w:rFonts w:ascii="方正兰亭黑简体" w:eastAsia="方正兰亭黑简体" w:cs="宋体" w:hint="eastAsia"/>
          <w:i/>
          <w:iCs/>
          <w:color w:val="727272"/>
          <w:sz w:val="22"/>
          <w:szCs w:val="24"/>
        </w:rPr>
        <w:t>“改文件-&gt;add文件-&gt;再改-&gt;提交”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，则第二次修改无效,不会被提交，只会成功提交第一次的修改</w:t>
      </w:r>
    </w:p>
    <w:p w14:paraId="06C98497" w14:textId="253C26A8" w:rsidR="007022F0" w:rsidRDefault="007022F0" w:rsidP="007022F0">
      <w:pPr>
        <w:pStyle w:val="1e"/>
      </w:pPr>
    </w:p>
    <w:p w14:paraId="0FA3D33A" w14:textId="77777777" w:rsidR="007022F0" w:rsidRDefault="007022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AEB0388" w14:textId="685E953F" w:rsidR="007022F0" w:rsidRPr="009D4127" w:rsidRDefault="00B128EC" w:rsidP="009C383B">
      <w:pPr>
        <w:pStyle w:val="1"/>
        <w:numPr>
          <w:ilvl w:val="0"/>
          <w:numId w:val="4"/>
        </w:numPr>
      </w:pPr>
      <w:bookmarkStart w:id="31" w:name="_Toc177053499"/>
      <w:r>
        <w:rPr>
          <w:rFonts w:hint="eastAsia"/>
        </w:rPr>
        <w:lastRenderedPageBreak/>
        <w:t>撤销修改和版本回退</w:t>
      </w:r>
      <w:bookmarkEnd w:id="31"/>
    </w:p>
    <w:p w14:paraId="44F3395E" w14:textId="3997AE8D" w:rsidR="007022F0" w:rsidRDefault="00B128EC" w:rsidP="00B128EC">
      <w:pPr>
        <w:pStyle w:val="2"/>
      </w:pPr>
      <w:bookmarkStart w:id="32" w:name="_Toc177053500"/>
      <w:r>
        <w:rPr>
          <w:rFonts w:hint="eastAsia"/>
        </w:rPr>
        <w:t>撤销修改和版本回退</w:t>
      </w:r>
      <w:r w:rsidR="007022F0">
        <w:rPr>
          <w:rFonts w:hint="eastAsia"/>
        </w:rPr>
        <w:t>命令</w:t>
      </w:r>
      <w:bookmarkEnd w:id="32"/>
    </w:p>
    <w:p w14:paraId="59C43181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checkout -- 文件名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把没暂存(即没add)的干掉，或者说，丢弃工作区，回到</w:t>
      </w:r>
      <w:proofErr w:type="gramStart"/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到</w:t>
      </w:r>
      <w:proofErr w:type="gramEnd"/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暂存状态</w:t>
      </w:r>
    </w:p>
    <w:p w14:paraId="56ABFBED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reset HEAD 文件名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把暂存的状态取消，工作区内容不变，但状态变为“未暂存”。</w:t>
      </w:r>
    </w:p>
    <w:p w14:paraId="1EEC99AD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简单来说，没有add过的修改，只需要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checkout -- 文件名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即可撤销；add 过的修改，先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reset HEAD 文件名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变成没add 过的修</w:t>
      </w:r>
    </w:p>
    <w:p w14:paraId="75D04EDF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checkout -- 文件名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撤销。</w:t>
      </w:r>
    </w:p>
    <w:p w14:paraId="536EB6B9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reset --hard HEAD^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会回退到上一个版本</w:t>
      </w:r>
    </w:p>
    <w:p w14:paraId="5964BED5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reset --hard 某版本号前几位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通过命令行上的历史信息（假如你没清屏的话），找到某版本的版本号回到指定版本。不一定要全部的版本号，就像这个命令的例子，只要前面的约7、8位这样就可以。</w:t>
      </w:r>
    </w:p>
    <w:p w14:paraId="19586804" w14:textId="071146F2" w:rsidR="007022F0" w:rsidRPr="002440D4" w:rsidRDefault="007022F0" w:rsidP="007022F0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</w:p>
    <w:p w14:paraId="4E86D23C" w14:textId="385E2434" w:rsidR="007022F0" w:rsidRDefault="007022F0" w:rsidP="007022F0">
      <w:pPr>
        <w:pStyle w:val="1e"/>
      </w:pPr>
    </w:p>
    <w:p w14:paraId="0E9FA434" w14:textId="77777777" w:rsidR="007022F0" w:rsidRDefault="007022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D6B130B" w14:textId="02DB93CC" w:rsidR="007022F0" w:rsidRPr="009D4127" w:rsidRDefault="00B128EC" w:rsidP="009C383B">
      <w:pPr>
        <w:pStyle w:val="1"/>
        <w:numPr>
          <w:ilvl w:val="0"/>
          <w:numId w:val="4"/>
        </w:numPr>
      </w:pPr>
      <w:bookmarkStart w:id="33" w:name="_Toc177053501"/>
      <w:r>
        <w:rPr>
          <w:rFonts w:hint="eastAsia"/>
        </w:rPr>
        <w:lastRenderedPageBreak/>
        <w:t>分支管理</w:t>
      </w:r>
      <w:bookmarkEnd w:id="33"/>
    </w:p>
    <w:p w14:paraId="2FC650A8" w14:textId="17DFD395" w:rsidR="007022F0" w:rsidRDefault="00B128EC" w:rsidP="00B128EC">
      <w:pPr>
        <w:pStyle w:val="2"/>
      </w:pPr>
      <w:bookmarkStart w:id="34" w:name="_Toc177053502"/>
      <w:r>
        <w:rPr>
          <w:rFonts w:hint="eastAsia"/>
        </w:rPr>
        <w:t>创建和合并分支</w:t>
      </w:r>
      <w:r w:rsidR="007022F0">
        <w:rPr>
          <w:rFonts w:hint="eastAsia"/>
        </w:rPr>
        <w:t>命令</w:t>
      </w:r>
      <w:bookmarkEnd w:id="34"/>
    </w:p>
    <w:p w14:paraId="1489D2D4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checkout -b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创建一个新的分支：dev，并且会切换到dev分支。所以这条命令有两个作用。git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checkout命令加上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-b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参数表示创建并切换，相当于以下两条命令：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branch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和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checkout dev</w:t>
      </w:r>
    </w:p>
    <w:p w14:paraId="0669D4A1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branch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，新建分支是新建指针,指向当前commit</w:t>
      </w:r>
    </w:p>
    <w:p w14:paraId="250ECE26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checkout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切换到dev分支</w:t>
      </w:r>
    </w:p>
    <w:p w14:paraId="44076158" w14:textId="77777777" w:rsidR="00B128EC" w:rsidRPr="002440D4" w:rsidRDefault="00B128EC" w:rsidP="00B128EC">
      <w:pPr>
        <w:shd w:val="clear" w:color="auto" w:fill="FFFFFF"/>
        <w:adjustRightInd/>
        <w:spacing w:before="120"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checkout ${commit-id} -b dev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根据commit id创建分支dev</w:t>
      </w:r>
    </w:p>
    <w:p w14:paraId="6A2E4921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checkout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master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dev</w:t>
      </w:r>
      <w:proofErr w:type="spellEnd"/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分支的工作完成，我们就可以切换回master分支(</w:t>
      </w:r>
      <w:r w:rsidRPr="002440D4">
        <w:rPr>
          <w:rFonts w:ascii="方正兰亭黑简体" w:eastAsia="方正兰亭黑简体" w:cs="宋体" w:hint="eastAsia"/>
          <w:b/>
          <w:bCs/>
          <w:color w:val="3F51B5"/>
          <w:sz w:val="22"/>
          <w:szCs w:val="24"/>
        </w:rPr>
        <w:t>此时在dev分支的修改在master上是看不到的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)</w:t>
      </w:r>
    </w:p>
    <w:p w14:paraId="0CB860DE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merge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这是在master分支上执行的命令，作用是：把dev分支上的工作成果合并到master分支上</w:t>
      </w:r>
    </w:p>
    <w:p w14:paraId="1868CB04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branch -d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删除已合并的分支。删除分支就是删除指针</w:t>
      </w:r>
    </w:p>
    <w:p w14:paraId="07410BEF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branch -D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Git</w:t>
      </w:r>
      <w:proofErr w:type="spellEnd"/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友情提醒，dev分支还没有被合并，如果删除，将丢失掉修改，如果要强行删除，需要使用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branch -D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命令</w:t>
      </w:r>
    </w:p>
    <w:p w14:paraId="65737B21" w14:textId="77777777" w:rsidR="00B128EC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rebase master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变基。在当前分支(非master)下执行该命令，则相当于把当前分支和mater分支合并，和merge操作类似，但提交历史不同，rebase操作的log更干净。具体可参考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fldChar w:fldCharType="begin"/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instrText xml:space="preserve"> HYPERLINK "https://git-scm.com/book/zh/v2/Git-%E5%88%86%E6%94%AF-%E5%8F%98%E5%9F%BA" \t "_blank" </w:instrTex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fldChar w:fldCharType="separate"/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</w:rPr>
        <w:t xml:space="preserve">分支 - </w:t>
      </w:r>
      <w:proofErr w:type="gram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</w:rPr>
        <w:t>变基</w:t>
      </w:r>
      <w:proofErr w:type="gramEnd"/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fldChar w:fldCharType="end"/>
      </w:r>
    </w:p>
    <w:p w14:paraId="1A47A0BE" w14:textId="77777777" w:rsidR="00B128EC" w:rsidRPr="002440D4" w:rsidRDefault="00B128EC" w:rsidP="00B12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 checkout -b ${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newbranch</w:t>
      </w:r>
      <w:proofErr w:type="spellEnd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} ${tag}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 xml:space="preserve"> How to create a new branch from a tag</w:t>
      </w:r>
    </w:p>
    <w:p w14:paraId="50C4F4D1" w14:textId="1FCBCE72" w:rsidR="007022F0" w:rsidRPr="007022F0" w:rsidRDefault="00B128EC" w:rsidP="00B128EC">
      <w:pPr>
        <w:pStyle w:val="2"/>
        <w:rPr>
          <w:rFonts w:hint="eastAsia"/>
        </w:rPr>
      </w:pPr>
      <w:bookmarkStart w:id="35" w:name="_Toc177053503"/>
      <w:r>
        <w:rPr>
          <w:rFonts w:hint="eastAsia"/>
        </w:rPr>
        <w:t>解决冲突</w:t>
      </w:r>
      <w:bookmarkEnd w:id="35"/>
    </w:p>
    <w:p w14:paraId="3BE86296" w14:textId="77777777" w:rsidR="00B128EC" w:rsidRPr="002440D4" w:rsidRDefault="00B128EC" w:rsidP="00B128EC">
      <w:pPr>
        <w:shd w:val="clear" w:color="auto" w:fill="FFFFFF"/>
        <w:adjustRightInd/>
        <w:spacing w:before="120"/>
        <w:rPr>
          <w:rFonts w:ascii="方正兰亭黑简体" w:eastAsia="方正兰亭黑简体" w:cs="宋体"/>
          <w:color w:val="212121"/>
          <w:sz w:val="24"/>
          <w:szCs w:val="24"/>
        </w:rPr>
      </w:pPr>
      <w:r w:rsidRPr="002440D4">
        <w:rPr>
          <w:rFonts w:ascii="方正兰亭黑简体" w:eastAsia="方正兰亭黑简体" w:cs="宋体" w:hint="eastAsia"/>
          <w:color w:val="212121"/>
          <w:sz w:val="24"/>
          <w:szCs w:val="24"/>
        </w:rPr>
        <w:t>假设在master分支和feature1分支对同一文件做了修改</w:t>
      </w:r>
    </w:p>
    <w:p w14:paraId="6B55FA25" w14:textId="1F7F0B8C" w:rsidR="00B128EC" w:rsidRPr="002440D4" w:rsidRDefault="00B128EC" w:rsidP="00B128EC">
      <w:pPr>
        <w:shd w:val="clear" w:color="auto" w:fill="FFFFFF"/>
        <w:topLinePunct w:val="0"/>
        <w:adjustRightInd/>
        <w:snapToGrid/>
        <w:spacing w:before="0" w:after="0" w:line="360" w:lineRule="auto"/>
        <w:ind w:leftChars="600" w:left="1200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merge feature1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 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在master分支上执行该命令，与feature1分支合并。这种情况下，Git无法执行“快速合并”，只能试图把各自的修改合并起来，但这种合并就可能会有冲突，果然冲突了！Git告诉我们，readme.txt文件存在冲突，必须手动解决冲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lastRenderedPageBreak/>
        <w:t>突后再提交。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status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也可以告诉我们冲突的文件</w:t>
      </w:r>
      <w:r>
        <w:rPr>
          <w:rFonts w:ascii="方正兰亭黑简体" w:eastAsia="方正兰亭黑简体" w:cs="宋体" w:hint="eastAsia"/>
          <w:color w:val="212121"/>
          <w:sz w:val="22"/>
          <w:szCs w:val="24"/>
        </w:rPr>
        <w:t>。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合并分支时，如果可能，Git会用Fast forward模式，但这种模式下，删除分支后，会丢掉分支信息。如果要强制禁用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Fast forward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模式，Git就会在merge时生成一个新的commit，这样，从分支历史上就可以看出分支信息</w:t>
      </w:r>
    </w:p>
    <w:p w14:paraId="65D2B5B8" w14:textId="5C6A5ADF" w:rsidR="007022F0" w:rsidRPr="002440D4" w:rsidRDefault="00B128EC" w:rsidP="00B128EC">
      <w:pPr>
        <w:shd w:val="clear" w:color="auto" w:fill="FFFFFF"/>
        <w:adjustRightInd/>
        <w:ind w:leftChars="529" w:left="1058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merge --no-ff -m "merge</w:t>
      </w:r>
      <w:proofErr w:type="gram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 with </w:t>
      </w:r>
      <w:proofErr w:type="spellStart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with</w:t>
      </w:r>
      <w:proofErr w:type="spellEnd"/>
      <w:proofErr w:type="gramEnd"/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 xml:space="preserve"> no-ff" dev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准备合并dev分支，注意</w:t>
      </w:r>
      <w:r w:rsidRPr="002440D4">
        <w:rPr>
          <w:rFonts w:ascii="方正兰亭黑简体" w:eastAsia="方正兰亭黑简体" w:cs="宋体" w:hint="eastAsia"/>
          <w:color w:val="FF4081"/>
          <w:sz w:val="22"/>
          <w:szCs w:val="24"/>
          <w:shd w:val="clear" w:color="auto" w:fill="F5F5F5"/>
        </w:rPr>
        <w:t>--no-ff</w:t>
      </w: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参数表示禁用Fast forward，因为本次合并要创建一个新的commit，所以加上-m参数，把commit描述写进去</w:t>
      </w:r>
    </w:p>
    <w:p w14:paraId="5F924CDA" w14:textId="4DA9244D" w:rsidR="007022F0" w:rsidRDefault="00B128EC" w:rsidP="00B128EC">
      <w:pPr>
        <w:pStyle w:val="2"/>
      </w:pPr>
      <w:bookmarkStart w:id="36" w:name="_Toc177053504"/>
      <w:r>
        <w:t>B</w:t>
      </w:r>
      <w:r>
        <w:rPr>
          <w:rFonts w:hint="eastAsia"/>
        </w:rPr>
        <w:t>ug</w:t>
      </w:r>
      <w:r>
        <w:rPr>
          <w:rFonts w:hint="eastAsia"/>
        </w:rPr>
        <w:t>分支</w:t>
      </w:r>
      <w:bookmarkEnd w:id="36"/>
    </w:p>
    <w:p w14:paraId="5945A8E8" w14:textId="77777777" w:rsidR="00B128EC" w:rsidRPr="002440D4" w:rsidRDefault="00B128EC" w:rsidP="00B128EC">
      <w:pPr>
        <w:shd w:val="clear" w:color="auto" w:fill="FFFFFF"/>
        <w:adjustRightInd/>
        <w:spacing w:before="120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Git还提供了一个stash功能，可以把当前工作现场“储藏”起来，等以后恢复现场后继续工作</w:t>
      </w:r>
    </w:p>
    <w:p w14:paraId="606DC00B" w14:textId="77777777" w:rsidR="00B128EC" w:rsidRPr="002440D4" w:rsidRDefault="00B128EC" w:rsidP="009C383B">
      <w:pPr>
        <w:pStyle w:val="a0"/>
        <w:numPr>
          <w:ilvl w:val="0"/>
          <w:numId w:val="19"/>
        </w:numPr>
        <w:rPr>
          <w:snapToGrid/>
          <w:color w:val="212121"/>
        </w:rPr>
      </w:pPr>
      <w:r w:rsidRPr="002440D4">
        <w:rPr>
          <w:rFonts w:hint="eastAsia"/>
          <w:snapToGrid/>
          <w:shd w:val="clear" w:color="auto" w:fill="F5F5F5"/>
        </w:rPr>
        <w:t>git stash</w:t>
      </w:r>
      <w:r w:rsidRPr="002440D4">
        <w:rPr>
          <w:rFonts w:hint="eastAsia"/>
          <w:snapToGrid/>
          <w:color w:val="212121"/>
        </w:rPr>
        <w:t>保存工作现场</w:t>
      </w:r>
    </w:p>
    <w:p w14:paraId="6D6D582F" w14:textId="77777777" w:rsidR="00B128EC" w:rsidRPr="002440D4" w:rsidRDefault="00B128EC" w:rsidP="009C383B">
      <w:pPr>
        <w:pStyle w:val="a0"/>
        <w:numPr>
          <w:ilvl w:val="0"/>
          <w:numId w:val="19"/>
        </w:numPr>
        <w:rPr>
          <w:snapToGrid/>
          <w:color w:val="212121"/>
        </w:rPr>
      </w:pPr>
      <w:r w:rsidRPr="002440D4">
        <w:rPr>
          <w:rFonts w:hint="eastAsia"/>
          <w:snapToGrid/>
          <w:shd w:val="clear" w:color="auto" w:fill="F5F5F5"/>
        </w:rPr>
        <w:t>git stash list</w:t>
      </w:r>
      <w:r w:rsidRPr="002440D4">
        <w:rPr>
          <w:rFonts w:hint="eastAsia"/>
          <w:snapToGrid/>
          <w:color w:val="212121"/>
        </w:rPr>
        <w:t> 查看工作现场</w:t>
      </w:r>
    </w:p>
    <w:p w14:paraId="16DCFC63" w14:textId="77777777" w:rsidR="00B128EC" w:rsidRPr="002440D4" w:rsidRDefault="00B128EC" w:rsidP="009C383B">
      <w:pPr>
        <w:pStyle w:val="a0"/>
        <w:numPr>
          <w:ilvl w:val="0"/>
          <w:numId w:val="19"/>
        </w:numPr>
        <w:rPr>
          <w:snapToGrid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stash apply</w:t>
      </w:r>
      <w:r w:rsidRPr="002440D4">
        <w:rPr>
          <w:rFonts w:hint="eastAsia"/>
          <w:snapToGrid/>
        </w:rPr>
        <w:t>恢复工作现场，但是恢复后，stash内容并不删除，有多个工作现场时可以</w:t>
      </w:r>
      <w:r w:rsidRPr="002440D4">
        <w:rPr>
          <w:rFonts w:hint="eastAsia"/>
          <w:snapToGrid/>
          <w:color w:val="FF4081"/>
          <w:shd w:val="clear" w:color="auto" w:fill="F5F5F5"/>
        </w:rPr>
        <w:t>git stash apply stash@{0}</w:t>
      </w:r>
      <w:r w:rsidRPr="002440D4">
        <w:rPr>
          <w:rFonts w:hint="eastAsia"/>
          <w:snapToGrid/>
        </w:rPr>
        <w:t>恢复特定的现场</w:t>
      </w:r>
    </w:p>
    <w:p w14:paraId="36CB1870" w14:textId="77777777" w:rsidR="00B128EC" w:rsidRPr="002440D4" w:rsidRDefault="00B128EC" w:rsidP="009C383B">
      <w:pPr>
        <w:pStyle w:val="a0"/>
        <w:numPr>
          <w:ilvl w:val="0"/>
          <w:numId w:val="19"/>
        </w:numPr>
        <w:rPr>
          <w:snapToGrid/>
          <w:color w:val="212121"/>
        </w:rPr>
      </w:pPr>
      <w:r w:rsidRPr="002440D4">
        <w:rPr>
          <w:rFonts w:hint="eastAsia"/>
          <w:snapToGrid/>
          <w:shd w:val="clear" w:color="auto" w:fill="F5F5F5"/>
        </w:rPr>
        <w:t>git stash drop</w:t>
      </w:r>
      <w:r w:rsidRPr="002440D4">
        <w:rPr>
          <w:rFonts w:hint="eastAsia"/>
          <w:snapToGrid/>
          <w:color w:val="212121"/>
        </w:rPr>
        <w:t>删除stash的内容</w:t>
      </w:r>
    </w:p>
    <w:p w14:paraId="28755C8D" w14:textId="77777777" w:rsidR="00B128EC" w:rsidRPr="002440D4" w:rsidRDefault="00B128EC" w:rsidP="009C383B">
      <w:pPr>
        <w:pStyle w:val="a0"/>
        <w:numPr>
          <w:ilvl w:val="0"/>
          <w:numId w:val="19"/>
        </w:numPr>
        <w:rPr>
          <w:snapToGrid/>
          <w:sz w:val="24"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stash pop</w:t>
      </w:r>
      <w:r w:rsidRPr="002440D4">
        <w:rPr>
          <w:rFonts w:hint="eastAsia"/>
          <w:snapToGrid/>
        </w:rPr>
        <w:t>恢复的同时也把</w:t>
      </w:r>
      <w:proofErr w:type="spellStart"/>
      <w:r w:rsidRPr="002440D4">
        <w:rPr>
          <w:rFonts w:hint="eastAsia"/>
          <w:snapToGrid/>
        </w:rPr>
        <w:t>stas</w:t>
      </w:r>
      <w:proofErr w:type="spellEnd"/>
      <w:r w:rsidRPr="002440D4">
        <w:rPr>
          <w:rFonts w:hint="eastAsia"/>
          <w:snapToGrid/>
        </w:rPr>
        <w:t>内容删除了</w:t>
      </w:r>
    </w:p>
    <w:p w14:paraId="7A4B4488" w14:textId="50BA3024" w:rsidR="00B128EC" w:rsidRDefault="00B128EC" w:rsidP="00B128EC">
      <w:pPr>
        <w:pStyle w:val="2"/>
        <w:rPr>
          <w:lang w:eastAsia="zh-CN"/>
        </w:rPr>
      </w:pPr>
      <w:bookmarkStart w:id="37" w:name="_Toc177053505"/>
      <w:r>
        <w:rPr>
          <w:rFonts w:hint="eastAsia"/>
          <w:lang w:eastAsia="zh-CN"/>
        </w:rPr>
        <w:t>远程分支</w:t>
      </w:r>
      <w:bookmarkEnd w:id="37"/>
    </w:p>
    <w:p w14:paraId="62DA95BA" w14:textId="77777777" w:rsidR="00B128EC" w:rsidRPr="002440D4" w:rsidRDefault="00B128EC" w:rsidP="00B128EC">
      <w:pPr>
        <w:shd w:val="clear" w:color="auto" w:fill="FFFFFF"/>
        <w:adjustRightInd/>
        <w:spacing w:before="120"/>
        <w:rPr>
          <w:rFonts w:ascii="方正兰亭黑简体" w:eastAsia="方正兰亭黑简体" w:cs="宋体"/>
          <w:color w:val="212121"/>
          <w:sz w:val="22"/>
          <w:szCs w:val="24"/>
        </w:rPr>
      </w:pPr>
      <w:r w:rsidRPr="002440D4">
        <w:rPr>
          <w:rFonts w:ascii="方正兰亭黑简体" w:eastAsia="方正兰亭黑简体" w:cs="宋体" w:hint="eastAsia"/>
          <w:color w:val="212121"/>
          <w:sz w:val="22"/>
          <w:szCs w:val="24"/>
        </w:rPr>
        <w:t>这部分只介绍常用的几个操作</w:t>
      </w:r>
    </w:p>
    <w:p w14:paraId="76AEE113" w14:textId="77777777" w:rsidR="00B128EC" w:rsidRPr="002440D4" w:rsidRDefault="00B128EC" w:rsidP="009249D3">
      <w:pPr>
        <w:pStyle w:val="a0"/>
        <w:rPr>
          <w:snapToGrid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fetch origin</w:t>
      </w:r>
      <w:r w:rsidRPr="002440D4">
        <w:rPr>
          <w:rFonts w:hint="eastAsia"/>
          <w:snapToGrid/>
        </w:rPr>
        <w:t> 这个命令查找 “origin” 是哪一个服务器，从中抓取本地没有的数据，并且更新本地数据库，移动 </w:t>
      </w:r>
      <w:r w:rsidRPr="002440D4">
        <w:rPr>
          <w:rFonts w:hint="eastAsia"/>
          <w:snapToGrid/>
          <w:color w:val="FF4081"/>
          <w:shd w:val="clear" w:color="auto" w:fill="F5F5F5"/>
        </w:rPr>
        <w:t>origin/master</w:t>
      </w:r>
      <w:r w:rsidRPr="002440D4">
        <w:rPr>
          <w:rFonts w:hint="eastAsia"/>
          <w:snapToGrid/>
        </w:rPr>
        <w:t>指针指向新的、更新后的位置</w:t>
      </w:r>
    </w:p>
    <w:p w14:paraId="2DFD944F" w14:textId="77777777" w:rsidR="00B128EC" w:rsidRPr="002440D4" w:rsidRDefault="00B128EC" w:rsidP="009249D3">
      <w:pPr>
        <w:pStyle w:val="a0"/>
        <w:rPr>
          <w:snapToGrid/>
        </w:rPr>
      </w:pPr>
      <w:r w:rsidRPr="002440D4">
        <w:rPr>
          <w:rFonts w:hint="eastAsia"/>
          <w:snapToGrid/>
          <w:color w:val="FF4081"/>
          <w:shd w:val="clear" w:color="auto" w:fill="F5F5F5"/>
        </w:rPr>
        <w:t>git push (remote) (branch)</w:t>
      </w:r>
      <w:r w:rsidRPr="002440D4">
        <w:rPr>
          <w:rFonts w:hint="eastAsia"/>
          <w:snapToGrid/>
        </w:rPr>
        <w:t>推送本地的分支来更新远程仓库上的 同名分支。如前文提到的</w:t>
      </w:r>
      <w:r w:rsidRPr="002440D4">
        <w:rPr>
          <w:rFonts w:hint="eastAsia"/>
          <w:snapToGrid/>
          <w:color w:val="FF4081"/>
          <w:shd w:val="clear" w:color="auto" w:fill="F5F5F5"/>
        </w:rPr>
        <w:t>git push origin master</w:t>
      </w:r>
      <w:r w:rsidRPr="002440D4">
        <w:rPr>
          <w:rFonts w:hint="eastAsia"/>
          <w:snapToGrid/>
        </w:rPr>
        <w:t>就是将本地master分支推送到远程master分</w:t>
      </w:r>
      <w:r w:rsidRPr="002440D4">
        <w:rPr>
          <w:rFonts w:hint="eastAsia"/>
          <w:snapToGrid/>
        </w:rPr>
        <w:lastRenderedPageBreak/>
        <w:t>支；复杂一点的，</w:t>
      </w:r>
      <w:r w:rsidRPr="002440D4">
        <w:rPr>
          <w:rFonts w:hint="eastAsia"/>
          <w:snapToGrid/>
          <w:color w:val="FF4081"/>
          <w:shd w:val="clear" w:color="auto" w:fill="F5F5F5"/>
        </w:rPr>
        <w:t xml:space="preserve">git push origin </w:t>
      </w:r>
      <w:proofErr w:type="spellStart"/>
      <w:r w:rsidRPr="002440D4">
        <w:rPr>
          <w:rFonts w:hint="eastAsia"/>
          <w:snapToGrid/>
          <w:color w:val="FF4081"/>
          <w:shd w:val="clear" w:color="auto" w:fill="F5F5F5"/>
        </w:rPr>
        <w:t>serverfix:awesomebranch</w:t>
      </w:r>
      <w:proofErr w:type="spellEnd"/>
      <w:r w:rsidRPr="002440D4">
        <w:rPr>
          <w:rFonts w:hint="eastAsia"/>
          <w:snapToGrid/>
        </w:rPr>
        <w:t xml:space="preserve">将本地的 </w:t>
      </w:r>
      <w:proofErr w:type="spellStart"/>
      <w:r w:rsidRPr="002440D4">
        <w:rPr>
          <w:rFonts w:hint="eastAsia"/>
          <w:snapToGrid/>
        </w:rPr>
        <w:t>serverfix</w:t>
      </w:r>
      <w:proofErr w:type="spellEnd"/>
      <w:r w:rsidRPr="002440D4">
        <w:rPr>
          <w:rFonts w:hint="eastAsia"/>
          <w:snapToGrid/>
        </w:rPr>
        <w:t>分支推送到远程仓库上的</w:t>
      </w:r>
      <w:proofErr w:type="spellStart"/>
      <w:r w:rsidRPr="002440D4">
        <w:rPr>
          <w:rFonts w:hint="eastAsia"/>
          <w:snapToGrid/>
        </w:rPr>
        <w:t>awesomebranch</w:t>
      </w:r>
      <w:proofErr w:type="spellEnd"/>
      <w:r w:rsidRPr="002440D4">
        <w:rPr>
          <w:rFonts w:hint="eastAsia"/>
          <w:snapToGrid/>
        </w:rPr>
        <w:t>分支</w:t>
      </w:r>
    </w:p>
    <w:p w14:paraId="742F5EA8" w14:textId="77777777" w:rsidR="00B128EC" w:rsidRPr="002440D4" w:rsidRDefault="00B128EC" w:rsidP="009249D3">
      <w:pPr>
        <w:pStyle w:val="a0"/>
        <w:rPr>
          <w:snapToGrid/>
          <w:color w:val="212121"/>
        </w:rPr>
      </w:pPr>
      <w:r w:rsidRPr="002440D4">
        <w:rPr>
          <w:rFonts w:hint="eastAsia"/>
          <w:snapToGrid/>
          <w:shd w:val="clear" w:color="auto" w:fill="F5F5F5"/>
        </w:rPr>
        <w:t xml:space="preserve">git push origin --delete </w:t>
      </w:r>
      <w:proofErr w:type="spellStart"/>
      <w:r w:rsidRPr="002440D4">
        <w:rPr>
          <w:rFonts w:hint="eastAsia"/>
          <w:snapToGrid/>
          <w:shd w:val="clear" w:color="auto" w:fill="F5F5F5"/>
        </w:rPr>
        <w:t>serverfix</w:t>
      </w:r>
      <w:proofErr w:type="spellEnd"/>
      <w:r w:rsidRPr="002440D4">
        <w:rPr>
          <w:rFonts w:hint="eastAsia"/>
          <w:snapToGrid/>
          <w:color w:val="212121"/>
        </w:rPr>
        <w:t>或者</w:t>
      </w:r>
      <w:r w:rsidRPr="002440D4">
        <w:rPr>
          <w:rFonts w:hint="eastAsia"/>
          <w:snapToGrid/>
          <w:shd w:val="clear" w:color="auto" w:fill="F5F5F5"/>
        </w:rPr>
        <w:t>git push origin :</w:t>
      </w:r>
      <w:proofErr w:type="spellStart"/>
      <w:r w:rsidRPr="002440D4">
        <w:rPr>
          <w:rFonts w:hint="eastAsia"/>
          <w:snapToGrid/>
          <w:shd w:val="clear" w:color="auto" w:fill="F5F5F5"/>
        </w:rPr>
        <w:t>remotebranch</w:t>
      </w:r>
      <w:proofErr w:type="spellEnd"/>
      <w:r w:rsidRPr="002440D4">
        <w:rPr>
          <w:rFonts w:hint="eastAsia"/>
          <w:snapToGrid/>
          <w:color w:val="212121"/>
        </w:rPr>
        <w:t>,删除远程的</w:t>
      </w:r>
      <w:proofErr w:type="spellStart"/>
      <w:r w:rsidRPr="002440D4">
        <w:rPr>
          <w:rFonts w:hint="eastAsia"/>
          <w:snapToGrid/>
          <w:color w:val="212121"/>
        </w:rPr>
        <w:t>serverfix</w:t>
      </w:r>
      <w:proofErr w:type="spellEnd"/>
      <w:r w:rsidRPr="002440D4">
        <w:rPr>
          <w:rFonts w:hint="eastAsia"/>
          <w:snapToGrid/>
          <w:color w:val="212121"/>
        </w:rPr>
        <w:t>分支</w:t>
      </w:r>
    </w:p>
    <w:p w14:paraId="584F4991" w14:textId="77777777" w:rsidR="00B128EC" w:rsidRPr="002440D4" w:rsidRDefault="00B128EC" w:rsidP="009249D3">
      <w:pPr>
        <w:pStyle w:val="a0"/>
        <w:rPr>
          <w:rFonts w:ascii="方正兰亭黑简体" w:eastAsia="方正兰亭黑简体" w:cs="宋体"/>
          <w:snapToGrid/>
          <w:color w:val="212121"/>
          <w:szCs w:val="24"/>
        </w:rPr>
      </w:pP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pull</w:t>
      </w:r>
      <w:r w:rsidRPr="002440D4">
        <w:rPr>
          <w:rFonts w:ascii="方正兰亭黑简体" w:eastAsia="方正兰亭黑简体" w:cs="宋体" w:hint="eastAsia"/>
          <w:snapToGrid/>
          <w:color w:val="212121"/>
          <w:szCs w:val="24"/>
        </w:rPr>
        <w:t>在大多数情况下它的含义是一个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fetch</w:t>
      </w:r>
      <w:r w:rsidRPr="002440D4">
        <w:rPr>
          <w:rFonts w:ascii="方正兰亭黑简体" w:eastAsia="方正兰亭黑简体" w:cs="宋体" w:hint="eastAsia"/>
          <w:snapToGrid/>
          <w:color w:val="212121"/>
          <w:szCs w:val="24"/>
        </w:rPr>
        <w:t>紧接着一个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git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 </w:t>
      </w:r>
      <w:r w:rsidRPr="002440D4">
        <w:rPr>
          <w:rFonts w:ascii="方正兰亭黑简体" w:eastAsia="方正兰亭黑简体" w:cs="宋体" w:hint="eastAsia"/>
          <w:snapToGrid/>
          <w:color w:val="FF4081"/>
          <w:szCs w:val="24"/>
          <w:shd w:val="clear" w:color="auto" w:fill="F5F5F5"/>
        </w:rPr>
        <w:t>merge</w:t>
      </w:r>
      <w:r w:rsidRPr="002440D4">
        <w:rPr>
          <w:rFonts w:ascii="方正兰亭黑简体" w:eastAsia="方正兰亭黑简体" w:cs="宋体" w:hint="eastAsia"/>
          <w:snapToGrid/>
          <w:color w:val="212121"/>
          <w:szCs w:val="24"/>
        </w:rPr>
        <w:t>命令。具体可参考</w:t>
      </w:r>
      <w:hyperlink r:id="rId16" w:tgtFrame="_blank" w:history="1">
        <w:r w:rsidRPr="002440D4">
          <w:rPr>
            <w:rFonts w:ascii="方正兰亭黑简体" w:eastAsia="方正兰亭黑简体" w:cs="宋体" w:hint="eastAsia"/>
            <w:snapToGrid/>
            <w:color w:val="FF4081"/>
            <w:szCs w:val="24"/>
          </w:rPr>
          <w:t>Git远程操作详解</w:t>
        </w:r>
      </w:hyperlink>
      <w:r w:rsidRPr="002440D4">
        <w:rPr>
          <w:rFonts w:ascii="方正兰亭黑简体" w:eastAsia="方正兰亭黑简体" w:cs="宋体" w:hint="eastAsia"/>
          <w:snapToGrid/>
          <w:color w:val="212121"/>
          <w:szCs w:val="24"/>
        </w:rPr>
        <w:t>和</w:t>
      </w:r>
      <w:hyperlink r:id="rId17" w:tgtFrame="_blank" w:history="1">
        <w:r w:rsidRPr="002440D4">
          <w:rPr>
            <w:rFonts w:ascii="方正兰亭黑简体" w:eastAsia="方正兰亭黑简体" w:cs="宋体" w:hint="eastAsia"/>
            <w:snapToGrid/>
            <w:color w:val="FF4081"/>
            <w:szCs w:val="24"/>
          </w:rPr>
          <w:t>Documentation</w:t>
        </w:r>
        <w:r w:rsidRPr="002440D4">
          <w:rPr>
            <w:rFonts w:ascii="方正兰亭黑简体" w:eastAsia="方正兰亭黑简体" w:cs="宋体" w:hint="eastAsia"/>
            <w:snapToGrid/>
            <w:color w:val="FF4081"/>
            <w:szCs w:val="24"/>
          </w:rPr>
          <w:t> </w:t>
        </w:r>
        <w:r w:rsidRPr="002440D4">
          <w:rPr>
            <w:rFonts w:ascii="方正兰亭黑简体" w:eastAsia="方正兰亭黑简体" w:cs="宋体" w:hint="eastAsia"/>
            <w:snapToGrid/>
            <w:color w:val="FF4081"/>
            <w:szCs w:val="24"/>
          </w:rPr>
          <w:t>git-pull</w:t>
        </w:r>
      </w:hyperlink>
    </w:p>
    <w:p w14:paraId="11D5A9FA" w14:textId="77777777" w:rsidR="00B128EC" w:rsidRPr="009D4127" w:rsidRDefault="00B128EC" w:rsidP="007022F0">
      <w:pPr>
        <w:pStyle w:val="1e"/>
        <w:rPr>
          <w:rFonts w:hint="eastAsia"/>
        </w:rPr>
      </w:pPr>
    </w:p>
    <w:sectPr w:rsidR="00B128EC" w:rsidRPr="009D4127" w:rsidSect="00033B54">
      <w:headerReference w:type="default" r:id="rId1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EB64" w14:textId="77777777" w:rsidR="009C383B" w:rsidRDefault="009C383B" w:rsidP="00940D2A">
      <w:pPr>
        <w:spacing w:before="0" w:after="0" w:line="240" w:lineRule="auto"/>
      </w:pPr>
      <w:r>
        <w:separator/>
      </w:r>
    </w:p>
  </w:endnote>
  <w:endnote w:type="continuationSeparator" w:id="0">
    <w:p w14:paraId="1A948131" w14:textId="77777777" w:rsidR="009C383B" w:rsidRDefault="009C383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D985" w14:textId="77777777" w:rsidR="009C383B" w:rsidRDefault="009C383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5024610" w14:textId="77777777" w:rsidR="009C383B" w:rsidRDefault="009C383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6651F6" w:rsidRPr="009D4127" w:rsidRDefault="006651F6" w:rsidP="00033B54">
    <w:pPr>
      <w:pStyle w:val="a8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8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d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BC2C77F" w:rsidR="006651F6" w:rsidRPr="009D4127" w:rsidRDefault="0010674F" w:rsidP="00033B54">
          <w:pPr>
            <w:pStyle w:val="TableNote"/>
            <w:ind w:left="0"/>
            <w:jc w:val="center"/>
            <w:rPr>
              <w:rFonts w:ascii="Huawei Sans" w:eastAsia="方正兰亭黑简体" w:hAnsi="Huawei Sans" w:hint="eastAsia"/>
              <w:noProof/>
            </w:rPr>
          </w:pPr>
          <w:r>
            <w:rPr>
              <w:rFonts w:ascii="Huawei Sans" w:eastAsia="方正兰亭黑简体" w:hAnsi="Huawei Sans" w:hint="eastAsia"/>
              <w:noProof/>
            </w:rPr>
            <w:t>G</w:t>
          </w:r>
          <w:r>
            <w:rPr>
              <w:rFonts w:ascii="Huawei Sans" w:eastAsia="方正兰亭黑简体" w:hAnsi="Huawei Sans"/>
              <w:noProof/>
            </w:rPr>
            <w:t>it</w:t>
          </w:r>
          <w:r>
            <w:rPr>
              <w:rFonts w:ascii="Huawei Sans" w:eastAsia="方正兰亭黑简体" w:hAnsi="Huawei Sans" w:hint="eastAsia"/>
              <w:noProof/>
            </w:rPr>
            <w:t>常用操作指南</w:t>
          </w: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1B1484">
            <w:rPr>
              <w:rFonts w:ascii="Huawei Sans" w:eastAsia="方正兰亭黑简体" w:hAnsi="Huawei Sans"/>
              <w:noProof/>
            </w:rPr>
            <w:t>8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8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8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8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DC5AE21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AFE298C"/>
    <w:multiLevelType w:val="hybridMultilevel"/>
    <w:tmpl w:val="373C722C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3E916AB"/>
    <w:multiLevelType w:val="hybridMultilevel"/>
    <w:tmpl w:val="8CBEE326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F56A02"/>
    <w:multiLevelType w:val="hybridMultilevel"/>
    <w:tmpl w:val="EE387AF8"/>
    <w:lvl w:ilvl="0" w:tplc="DFC63300">
      <w:start w:val="1"/>
      <w:numFmt w:val="bullet"/>
      <w:pStyle w:val="a0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4" w15:restartNumberingAfterBreak="0">
    <w:nsid w:val="5A7F7D92"/>
    <w:multiLevelType w:val="hybridMultilevel"/>
    <w:tmpl w:val="495A87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1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2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0"/>
  </w:num>
  <w:num w:numId="13">
    <w:abstractNumId w:val="2"/>
  </w:num>
  <w:num w:numId="14">
    <w:abstractNumId w:val="3"/>
  </w:num>
  <w:num w:numId="15">
    <w:abstractNumId w:val="17"/>
  </w:num>
  <w:num w:numId="16">
    <w:abstractNumId w:val="16"/>
  </w:num>
  <w:num w:numId="17">
    <w:abstractNumId w:val="14"/>
  </w:num>
  <w:num w:numId="18">
    <w:abstractNumId w:val="4"/>
  </w:num>
  <w:num w:numId="19">
    <w:abstractNumId w:val="9"/>
  </w:num>
  <w:num w:numId="2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74F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1A33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352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2F0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9D3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83B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28EC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429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3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3"/>
    <w:next w:val="3"/>
    <w:link w:val="20"/>
    <w:autoRedefine/>
    <w:qFormat/>
    <w:rsid w:val="00B128EC"/>
    <w:pPr>
      <w:keepNext/>
      <w:keepLines/>
      <w:numPr>
        <w:ilvl w:val="1"/>
        <w:numId w:val="4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3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3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3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3"/>
    <w:next w:val="a3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3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lockLabel">
    <w:name w:val="Block Label"/>
    <w:basedOn w:val="a3"/>
    <w:next w:val="a3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3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7">
    <w:name w:val="页眉 字符"/>
    <w:basedOn w:val="a4"/>
    <w:link w:val="a8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9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3"/>
    <w:next w:val="a3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3"/>
    <w:rsid w:val="009D0E48"/>
    <w:pPr>
      <w:spacing w:before="0" w:after="0"/>
      <w:ind w:left="0"/>
    </w:pPr>
  </w:style>
  <w:style w:type="paragraph" w:customStyle="1" w:styleId="HeadingRight">
    <w:name w:val="Heading Right"/>
    <w:basedOn w:val="a3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3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3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3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3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3"/>
    <w:rsid w:val="009D0E48"/>
    <w:pPr>
      <w:spacing w:after="560"/>
    </w:pPr>
  </w:style>
  <w:style w:type="numbering" w:styleId="111111">
    <w:name w:val="Outline List 2"/>
    <w:basedOn w:val="a6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3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3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3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9">
    <w:name w:val="Table Grid"/>
    <w:basedOn w:val="a5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3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3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a">
    <w:name w:val="Title"/>
    <w:basedOn w:val="a3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b">
    <w:name w:val="Table Professional"/>
    <w:basedOn w:val="a5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3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3"/>
    <w:next w:val="a3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3"/>
    <w:next w:val="a3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3"/>
    <w:next w:val="a3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3"/>
    <w:next w:val="a3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3"/>
    <w:next w:val="a3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3"/>
    <w:next w:val="a3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3"/>
    <w:next w:val="a3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3"/>
    <w:next w:val="a3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3"/>
    <w:next w:val="a3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3"/>
    <w:next w:val="a3"/>
    <w:autoRedefine/>
    <w:semiHidden/>
    <w:rsid w:val="009D0E48"/>
    <w:rPr>
      <w:sz w:val="24"/>
    </w:rPr>
  </w:style>
  <w:style w:type="paragraph" w:styleId="21">
    <w:name w:val="index 2"/>
    <w:basedOn w:val="a3"/>
    <w:next w:val="a3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3"/>
    <w:next w:val="a3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3"/>
    <w:next w:val="a3"/>
    <w:autoRedefine/>
    <w:semiHidden/>
    <w:rsid w:val="009D0E48"/>
    <w:pPr>
      <w:ind w:left="1050" w:hanging="210"/>
    </w:pPr>
  </w:style>
  <w:style w:type="paragraph" w:styleId="60">
    <w:name w:val="index 6"/>
    <w:basedOn w:val="a3"/>
    <w:next w:val="a3"/>
    <w:autoRedefine/>
    <w:semiHidden/>
    <w:rsid w:val="009D0E48"/>
    <w:pPr>
      <w:ind w:left="1260" w:hanging="210"/>
    </w:pPr>
  </w:style>
  <w:style w:type="paragraph" w:styleId="70">
    <w:name w:val="index 7"/>
    <w:basedOn w:val="a3"/>
    <w:next w:val="a3"/>
    <w:autoRedefine/>
    <w:semiHidden/>
    <w:rsid w:val="009D0E48"/>
    <w:pPr>
      <w:ind w:left="1470" w:hanging="210"/>
    </w:pPr>
  </w:style>
  <w:style w:type="paragraph" w:styleId="80">
    <w:name w:val="index 8"/>
    <w:basedOn w:val="a3"/>
    <w:next w:val="a3"/>
    <w:autoRedefine/>
    <w:semiHidden/>
    <w:rsid w:val="009D0E48"/>
    <w:pPr>
      <w:ind w:left="1680" w:hanging="210"/>
    </w:pPr>
  </w:style>
  <w:style w:type="paragraph" w:styleId="91">
    <w:name w:val="index 9"/>
    <w:basedOn w:val="a3"/>
    <w:next w:val="a3"/>
    <w:autoRedefine/>
    <w:semiHidden/>
    <w:rsid w:val="009D0E48"/>
    <w:pPr>
      <w:ind w:left="1890" w:hanging="210"/>
    </w:pPr>
  </w:style>
  <w:style w:type="paragraph" w:styleId="ac">
    <w:name w:val="table of figures"/>
    <w:basedOn w:val="a3"/>
    <w:next w:val="a3"/>
    <w:semiHidden/>
    <w:rsid w:val="009D0E48"/>
    <w:pPr>
      <w:spacing w:afterLines="50"/>
      <w:ind w:leftChars="300" w:left="300"/>
    </w:pPr>
  </w:style>
  <w:style w:type="paragraph" w:styleId="ad">
    <w:name w:val="Document Map"/>
    <w:basedOn w:val="a3"/>
    <w:semiHidden/>
    <w:rsid w:val="009D0E48"/>
    <w:pPr>
      <w:shd w:val="clear" w:color="auto" w:fill="000080"/>
    </w:pPr>
  </w:style>
  <w:style w:type="paragraph" w:styleId="ae">
    <w:name w:val="footer"/>
    <w:basedOn w:val="HeadingLeft"/>
    <w:link w:val="af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8">
    <w:name w:val="header"/>
    <w:basedOn w:val="a3"/>
    <w:link w:val="a7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0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6"/>
    <w:semiHidden/>
    <w:rsid w:val="009D0E48"/>
  </w:style>
  <w:style w:type="paragraph" w:customStyle="1" w:styleId="TableHeading">
    <w:name w:val="Table Heading"/>
    <w:basedOn w:val="a3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3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1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2">
    <w:name w:val="footnote text"/>
    <w:basedOn w:val="a3"/>
    <w:link w:val="af3"/>
    <w:uiPriority w:val="99"/>
    <w:rsid w:val="009D0E48"/>
    <w:rPr>
      <w:sz w:val="18"/>
      <w:szCs w:val="18"/>
    </w:rPr>
  </w:style>
  <w:style w:type="character" w:styleId="af4">
    <w:name w:val="footnote reference"/>
    <w:basedOn w:val="a4"/>
    <w:semiHidden/>
    <w:rsid w:val="009D0E48"/>
    <w:rPr>
      <w:vertAlign w:val="superscript"/>
    </w:rPr>
  </w:style>
  <w:style w:type="paragraph" w:styleId="af5">
    <w:name w:val="Balloon Text"/>
    <w:basedOn w:val="a3"/>
    <w:semiHidden/>
    <w:rsid w:val="009D0E48"/>
    <w:rPr>
      <w:sz w:val="18"/>
      <w:szCs w:val="18"/>
    </w:rPr>
  </w:style>
  <w:style w:type="paragraph" w:styleId="af6">
    <w:name w:val="annotation text"/>
    <w:basedOn w:val="a3"/>
    <w:semiHidden/>
    <w:rsid w:val="009D0E48"/>
  </w:style>
  <w:style w:type="character" w:styleId="af7">
    <w:name w:val="annotation reference"/>
    <w:basedOn w:val="a4"/>
    <w:semiHidden/>
    <w:rsid w:val="009D0E48"/>
    <w:rPr>
      <w:sz w:val="21"/>
      <w:szCs w:val="21"/>
    </w:rPr>
  </w:style>
  <w:style w:type="paragraph" w:styleId="af8">
    <w:name w:val="annotation subject"/>
    <w:basedOn w:val="af6"/>
    <w:next w:val="af6"/>
    <w:semiHidden/>
    <w:rsid w:val="009D0E48"/>
    <w:rPr>
      <w:b/>
      <w:bCs/>
    </w:rPr>
  </w:style>
  <w:style w:type="paragraph" w:styleId="41">
    <w:name w:val="index 4"/>
    <w:basedOn w:val="a3"/>
    <w:next w:val="a3"/>
    <w:autoRedefine/>
    <w:semiHidden/>
    <w:rsid w:val="009D0E48"/>
    <w:pPr>
      <w:ind w:left="1260"/>
    </w:pPr>
  </w:style>
  <w:style w:type="paragraph" w:styleId="af9">
    <w:name w:val="index heading"/>
    <w:basedOn w:val="a3"/>
    <w:next w:val="13"/>
    <w:semiHidden/>
    <w:rsid w:val="009D0E48"/>
    <w:rPr>
      <w:rFonts w:ascii="Arial" w:hAnsi="Arial"/>
      <w:b/>
      <w:bCs/>
    </w:rPr>
  </w:style>
  <w:style w:type="paragraph" w:styleId="afa">
    <w:name w:val="caption"/>
    <w:basedOn w:val="a3"/>
    <w:next w:val="a3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b">
    <w:name w:val="endnote text"/>
    <w:basedOn w:val="a3"/>
    <w:semiHidden/>
    <w:rsid w:val="009D0E48"/>
  </w:style>
  <w:style w:type="character" w:styleId="afc">
    <w:name w:val="endnote reference"/>
    <w:basedOn w:val="a4"/>
    <w:semiHidden/>
    <w:rsid w:val="009D0E48"/>
    <w:rPr>
      <w:vertAlign w:val="superscript"/>
    </w:rPr>
  </w:style>
  <w:style w:type="paragraph" w:styleId="afd">
    <w:name w:val="table of authorities"/>
    <w:basedOn w:val="a3"/>
    <w:next w:val="a3"/>
    <w:semiHidden/>
    <w:rsid w:val="009D0E48"/>
    <w:pPr>
      <w:ind w:left="420"/>
    </w:pPr>
  </w:style>
  <w:style w:type="paragraph" w:styleId="afe">
    <w:name w:val="toa heading"/>
    <w:basedOn w:val="a3"/>
    <w:next w:val="a3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4"/>
    <w:semiHidden/>
    <w:rsid w:val="009D0E48"/>
    <w:rPr>
      <w:i/>
      <w:iCs/>
    </w:rPr>
  </w:style>
  <w:style w:type="character" w:styleId="HTML0">
    <w:name w:val="HTML Typewriter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4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3"/>
    <w:semiHidden/>
    <w:rsid w:val="009D0E48"/>
    <w:rPr>
      <w:i/>
      <w:iCs/>
    </w:rPr>
  </w:style>
  <w:style w:type="character" w:styleId="HTML3">
    <w:name w:val="HTML Definition"/>
    <w:basedOn w:val="a4"/>
    <w:semiHidden/>
    <w:rsid w:val="009D0E48"/>
    <w:rPr>
      <w:i/>
      <w:iCs/>
    </w:rPr>
  </w:style>
  <w:style w:type="character" w:styleId="HTML4">
    <w:name w:val="HTML Keyboard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4"/>
    <w:semiHidden/>
    <w:rsid w:val="009D0E48"/>
  </w:style>
  <w:style w:type="character" w:styleId="HTML6">
    <w:name w:val="HTML Sample"/>
    <w:basedOn w:val="a4"/>
    <w:semiHidden/>
    <w:rsid w:val="009D0E48"/>
    <w:rPr>
      <w:rFonts w:ascii="Courier New" w:hAnsi="Courier New" w:cs="Courier New"/>
    </w:rPr>
  </w:style>
  <w:style w:type="character" w:styleId="HTML7">
    <w:name w:val="HTML Cite"/>
    <w:basedOn w:val="a4"/>
    <w:semiHidden/>
    <w:rsid w:val="009D0E48"/>
    <w:rPr>
      <w:i/>
      <w:iCs/>
    </w:rPr>
  </w:style>
  <w:style w:type="paragraph" w:styleId="HTML8">
    <w:name w:val="HTML Preformatted"/>
    <w:basedOn w:val="a3"/>
    <w:semiHidden/>
    <w:rsid w:val="009D0E48"/>
    <w:rPr>
      <w:rFonts w:ascii="Courier New" w:hAnsi="Courier New" w:cs="Courier New"/>
    </w:rPr>
  </w:style>
  <w:style w:type="table" w:styleId="14">
    <w:name w:val="Table Web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3"/>
    <w:next w:val="a3"/>
    <w:semiHidden/>
    <w:rsid w:val="009D0E48"/>
  </w:style>
  <w:style w:type="paragraph" w:styleId="aff1">
    <w:name w:val="Plain Text"/>
    <w:basedOn w:val="a3"/>
    <w:semiHidden/>
    <w:rsid w:val="009D0E48"/>
    <w:rPr>
      <w:rFonts w:ascii="宋体" w:hAnsi="Courier New" w:cs="Courier New"/>
    </w:rPr>
  </w:style>
  <w:style w:type="table" w:styleId="aff2">
    <w:name w:val="Table Elegant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3"/>
    <w:semiHidden/>
    <w:rsid w:val="009D0E48"/>
  </w:style>
  <w:style w:type="paragraph" w:styleId="aff4">
    <w:name w:val="Subtitle"/>
    <w:basedOn w:val="a3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3"/>
    <w:semiHidden/>
    <w:rsid w:val="009D0E48"/>
    <w:rPr>
      <w:rFonts w:ascii="Arial" w:hAnsi="Arial"/>
    </w:rPr>
  </w:style>
  <w:style w:type="table" w:styleId="17">
    <w:name w:val="Table Simp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3"/>
    <w:semiHidden/>
    <w:rsid w:val="009D0E48"/>
    <w:pPr>
      <w:ind w:leftChars="2100" w:left="100"/>
    </w:pPr>
  </w:style>
  <w:style w:type="table" w:styleId="18">
    <w:name w:val="Table Subt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3"/>
    <w:semiHidden/>
    <w:rsid w:val="009D0E48"/>
    <w:pPr>
      <w:ind w:left="200" w:hangingChars="200" w:hanging="200"/>
    </w:pPr>
  </w:style>
  <w:style w:type="paragraph" w:styleId="28">
    <w:name w:val="List 2"/>
    <w:basedOn w:val="a3"/>
    <w:semiHidden/>
    <w:rsid w:val="009D0E48"/>
    <w:pPr>
      <w:ind w:leftChars="200" w:left="100" w:hangingChars="200" w:hanging="200"/>
    </w:pPr>
  </w:style>
  <w:style w:type="paragraph" w:styleId="38">
    <w:name w:val="List 3"/>
    <w:basedOn w:val="a3"/>
    <w:semiHidden/>
    <w:rsid w:val="009D0E48"/>
    <w:pPr>
      <w:ind w:leftChars="400" w:left="100" w:hangingChars="200" w:hanging="200"/>
    </w:pPr>
  </w:style>
  <w:style w:type="paragraph" w:styleId="43">
    <w:name w:val="List 4"/>
    <w:basedOn w:val="a3"/>
    <w:semiHidden/>
    <w:rsid w:val="009D0E48"/>
    <w:pPr>
      <w:ind w:leftChars="600" w:left="100" w:hangingChars="200" w:hanging="200"/>
    </w:pPr>
  </w:style>
  <w:style w:type="paragraph" w:styleId="53">
    <w:name w:val="List 5"/>
    <w:basedOn w:val="a3"/>
    <w:semiHidden/>
    <w:rsid w:val="009D0E48"/>
    <w:pPr>
      <w:ind w:leftChars="800" w:left="100" w:hangingChars="200" w:hanging="200"/>
    </w:pPr>
  </w:style>
  <w:style w:type="paragraph" w:styleId="a2">
    <w:name w:val="List Number"/>
    <w:basedOn w:val="a3"/>
    <w:semiHidden/>
    <w:rsid w:val="009D0E48"/>
    <w:pPr>
      <w:numPr>
        <w:numId w:val="1"/>
      </w:numPr>
    </w:pPr>
  </w:style>
  <w:style w:type="paragraph" w:styleId="29">
    <w:name w:val="List Number 2"/>
    <w:basedOn w:val="a3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3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3"/>
    <w:semiHidden/>
    <w:rsid w:val="009D0E48"/>
    <w:pPr>
      <w:numPr>
        <w:numId w:val="2"/>
      </w:numPr>
    </w:pPr>
  </w:style>
  <w:style w:type="paragraph" w:styleId="54">
    <w:name w:val="List Number 5"/>
    <w:basedOn w:val="a3"/>
    <w:semiHidden/>
    <w:rsid w:val="009D0E48"/>
    <w:pPr>
      <w:ind w:left="0"/>
    </w:pPr>
  </w:style>
  <w:style w:type="paragraph" w:styleId="aff8">
    <w:name w:val="List Continue"/>
    <w:basedOn w:val="a3"/>
    <w:semiHidden/>
    <w:rsid w:val="009D0E48"/>
    <w:pPr>
      <w:spacing w:after="120"/>
      <w:ind w:leftChars="200" w:left="420"/>
    </w:pPr>
  </w:style>
  <w:style w:type="paragraph" w:styleId="2a">
    <w:name w:val="List Continue 2"/>
    <w:basedOn w:val="a3"/>
    <w:semiHidden/>
    <w:rsid w:val="009D0E48"/>
    <w:pPr>
      <w:spacing w:after="120"/>
      <w:ind w:leftChars="400" w:left="840"/>
    </w:pPr>
  </w:style>
  <w:style w:type="paragraph" w:styleId="3a">
    <w:name w:val="List Continue 3"/>
    <w:basedOn w:val="a3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3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3"/>
    <w:semiHidden/>
    <w:rsid w:val="009D0E48"/>
    <w:pPr>
      <w:spacing w:after="120"/>
      <w:ind w:leftChars="1000" w:left="2100"/>
    </w:pPr>
  </w:style>
  <w:style w:type="paragraph" w:styleId="aff9">
    <w:name w:val="List Bullet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3"/>
    <w:autoRedefine/>
    <w:semiHidden/>
    <w:rsid w:val="009D0E48"/>
    <w:pPr>
      <w:numPr>
        <w:numId w:val="3"/>
      </w:numPr>
    </w:pPr>
  </w:style>
  <w:style w:type="table" w:styleId="1a">
    <w:name w:val="Table List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3"/>
    <w:semiHidden/>
    <w:rsid w:val="009D0E48"/>
    <w:rPr>
      <w:rFonts w:cs="Times New Roman"/>
    </w:rPr>
  </w:style>
  <w:style w:type="paragraph" w:styleId="affc">
    <w:name w:val="Signature"/>
    <w:basedOn w:val="a3"/>
    <w:semiHidden/>
    <w:rsid w:val="009D0E48"/>
    <w:pPr>
      <w:ind w:leftChars="2100" w:left="100"/>
    </w:pPr>
  </w:style>
  <w:style w:type="character" w:styleId="affd">
    <w:name w:val="Emphasis"/>
    <w:basedOn w:val="a4"/>
    <w:semiHidden/>
    <w:qFormat/>
    <w:rsid w:val="008938AC"/>
    <w:rPr>
      <w:i/>
      <w:iCs/>
    </w:rPr>
  </w:style>
  <w:style w:type="paragraph" w:styleId="affe">
    <w:name w:val="Date"/>
    <w:basedOn w:val="a3"/>
    <w:next w:val="a3"/>
    <w:semiHidden/>
    <w:rsid w:val="009D0E48"/>
    <w:pPr>
      <w:ind w:leftChars="2500" w:left="100"/>
    </w:pPr>
  </w:style>
  <w:style w:type="table" w:styleId="1b">
    <w:name w:val="Table Column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3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6"/>
    <w:semiHidden/>
    <w:rsid w:val="009D0E48"/>
    <w:pPr>
      <w:numPr>
        <w:numId w:val="8"/>
      </w:numPr>
    </w:pPr>
  </w:style>
  <w:style w:type="paragraph" w:styleId="afff0">
    <w:name w:val="envelope address"/>
    <w:basedOn w:val="a3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3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4"/>
    <w:semiHidden/>
    <w:rsid w:val="009D0E48"/>
  </w:style>
  <w:style w:type="character" w:styleId="afff3">
    <w:name w:val="Strong"/>
    <w:basedOn w:val="a4"/>
    <w:semiHidden/>
    <w:qFormat/>
    <w:rsid w:val="008938AC"/>
    <w:rPr>
      <w:b/>
      <w:bCs/>
    </w:rPr>
  </w:style>
  <w:style w:type="character" w:styleId="afff4">
    <w:name w:val="page number"/>
    <w:basedOn w:val="a4"/>
    <w:semiHidden/>
    <w:rsid w:val="009D0E48"/>
  </w:style>
  <w:style w:type="character" w:styleId="afff5">
    <w:name w:val="FollowedHyperlink"/>
    <w:semiHidden/>
    <w:rsid w:val="009D0E48"/>
    <w:rPr>
      <w:color w:val="800080"/>
      <w:u w:val="none"/>
    </w:rPr>
  </w:style>
  <w:style w:type="paragraph" w:styleId="afff6">
    <w:name w:val="Body Text"/>
    <w:basedOn w:val="a3"/>
    <w:semiHidden/>
    <w:rsid w:val="009D0E48"/>
    <w:pPr>
      <w:spacing w:after="120"/>
    </w:pPr>
  </w:style>
  <w:style w:type="paragraph" w:styleId="afff7">
    <w:name w:val="Body Text First Indent"/>
    <w:basedOn w:val="afff6"/>
    <w:semiHidden/>
    <w:rsid w:val="009D0E48"/>
    <w:pPr>
      <w:ind w:firstLineChars="100" w:firstLine="420"/>
    </w:pPr>
  </w:style>
  <w:style w:type="paragraph" w:styleId="afff8">
    <w:name w:val="Body Text Indent"/>
    <w:basedOn w:val="a3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8"/>
    <w:semiHidden/>
    <w:rsid w:val="009D0E48"/>
    <w:pPr>
      <w:ind w:firstLineChars="200" w:firstLine="420"/>
    </w:pPr>
  </w:style>
  <w:style w:type="paragraph" w:styleId="afff9">
    <w:name w:val="Normal Indent"/>
    <w:basedOn w:val="a3"/>
    <w:semiHidden/>
    <w:rsid w:val="009D0E48"/>
    <w:pPr>
      <w:ind w:firstLineChars="200" w:firstLine="420"/>
    </w:pPr>
  </w:style>
  <w:style w:type="paragraph" w:styleId="2f0">
    <w:name w:val="Body Text 2"/>
    <w:basedOn w:val="a3"/>
    <w:semiHidden/>
    <w:rsid w:val="009D0E48"/>
    <w:pPr>
      <w:spacing w:after="120" w:line="480" w:lineRule="auto"/>
    </w:pPr>
  </w:style>
  <w:style w:type="paragraph" w:styleId="3f">
    <w:name w:val="Body Text 3"/>
    <w:basedOn w:val="a3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3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3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3"/>
    <w:next w:val="a3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3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3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3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4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3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3"/>
    <w:rsid w:val="00CB5842"/>
    <w:pPr>
      <w:ind w:left="0"/>
    </w:pPr>
  </w:style>
  <w:style w:type="paragraph" w:customStyle="1" w:styleId="Code">
    <w:name w:val="Code"/>
    <w:basedOn w:val="a3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3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b">
    <w:name w:val="Placeholder Text"/>
    <w:basedOn w:val="a4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3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3">
    <w:name w:val="脚注文本 字符"/>
    <w:basedOn w:val="a4"/>
    <w:link w:val="af2"/>
    <w:uiPriority w:val="99"/>
    <w:rsid w:val="00A5245A"/>
    <w:rPr>
      <w:rFonts w:cs="Arial"/>
      <w:kern w:val="2"/>
      <w:sz w:val="18"/>
      <w:szCs w:val="18"/>
    </w:rPr>
  </w:style>
  <w:style w:type="character" w:styleId="afffc">
    <w:name w:val="Subtle Emphasis"/>
    <w:basedOn w:val="a4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5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3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3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3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4"/>
    <w:link w:val="afffe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e"/>
    <w:rsid w:val="00014276"/>
    <w:pPr>
      <w:spacing w:after="120"/>
    </w:pPr>
    <w:rPr>
      <w:rFonts w:cs="宋体"/>
      <w:szCs w:val="20"/>
    </w:rPr>
  </w:style>
  <w:style w:type="paragraph" w:customStyle="1" w:styleId="affff">
    <w:name w:val="表格"/>
    <w:next w:val="a3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4"/>
    <w:link w:val="affff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0">
    <w:name w:val="样式 蓝色"/>
    <w:basedOn w:val="a4"/>
    <w:semiHidden/>
    <w:rsid w:val="00D9006B"/>
    <w:rPr>
      <w:color w:val="0000FF"/>
    </w:rPr>
  </w:style>
  <w:style w:type="character" w:customStyle="1" w:styleId="affff1">
    <w:name w:val="样式 倾斜 蓝色"/>
    <w:basedOn w:val="a4"/>
    <w:semiHidden/>
    <w:rsid w:val="00D9006B"/>
    <w:rPr>
      <w:i/>
      <w:iCs/>
      <w:color w:val="0000FF"/>
    </w:rPr>
  </w:style>
  <w:style w:type="paragraph" w:customStyle="1" w:styleId="Tab">
    <w:name w:val="正文+Tab"/>
    <w:basedOn w:val="a3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2">
    <w:name w:val="命令行"/>
    <w:basedOn w:val="a3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3">
    <w:name w:val="样式 正文 +"/>
    <w:basedOn w:val="a4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3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5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4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4">
    <w:name w:val="正文（首行不缩进）"/>
    <w:basedOn w:val="a3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0">
    <w:name w:val="List Paragraph"/>
    <w:basedOn w:val="a3"/>
    <w:link w:val="affff5"/>
    <w:autoRedefine/>
    <w:uiPriority w:val="34"/>
    <w:qFormat/>
    <w:rsid w:val="009249D3"/>
    <w:pPr>
      <w:numPr>
        <w:numId w:val="20"/>
      </w:numPr>
      <w:shd w:val="clear" w:color="auto" w:fill="FFFFFF"/>
      <w:topLinePunct w:val="0"/>
      <w:adjustRightInd/>
      <w:snapToGrid/>
      <w:spacing w:before="0" w:after="0" w:line="360" w:lineRule="auto"/>
    </w:pPr>
    <w:rPr>
      <w:snapToGrid w:val="0"/>
      <w:sz w:val="22"/>
    </w:rPr>
  </w:style>
  <w:style w:type="character" w:customStyle="1" w:styleId="affff5">
    <w:name w:val="列表段落 字符"/>
    <w:basedOn w:val="a4"/>
    <w:link w:val="a0"/>
    <w:uiPriority w:val="34"/>
    <w:rsid w:val="009249D3"/>
    <w:rPr>
      <w:rFonts w:ascii="微软雅黑" w:eastAsia="微软雅黑" w:hAnsi="微软雅黑" w:cs="微软雅黑"/>
      <w:snapToGrid w:val="0"/>
      <w:sz w:val="22"/>
      <w:shd w:val="clear" w:color="auto" w:fill="FFFFFF"/>
    </w:rPr>
  </w:style>
  <w:style w:type="paragraph" w:customStyle="1" w:styleId="-">
    <w:name w:val="前言正文-新"/>
    <w:basedOn w:val="a3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3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3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1">
    <w:name w:val="实验目标"/>
    <w:basedOn w:val="a0"/>
    <w:rsid w:val="0020153C"/>
    <w:pPr>
      <w:numPr>
        <w:numId w:val="16"/>
      </w:numPr>
      <w:spacing w:before="156" w:after="156"/>
      <w:ind w:left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">
    <w:name w:val="页脚 字符"/>
    <w:basedOn w:val="a4"/>
    <w:link w:val="ae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3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4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3"/>
    <w:link w:val="1f"/>
    <w:autoRedefine/>
    <w:qFormat/>
    <w:rsid w:val="00254FAD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3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4"/>
    <w:link w:val="1e"/>
    <w:rsid w:val="00254FAD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3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4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4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3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4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4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4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3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4"/>
    <w:link w:val="2"/>
    <w:rsid w:val="00B128EC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4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5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b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4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3"/>
    <w:link w:val="5b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3"/>
    <w:link w:val="92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2">
    <w:name w:val="9.图片标题 字符"/>
    <w:basedOn w:val="a4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b">
    <w:name w:val="5.表格标题 字符"/>
    <w:basedOn w:val="a4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4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3"/>
    <w:next w:val="a3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4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3"/>
    <w:next w:val="a3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4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4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4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4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4"/>
    <w:uiPriority w:val="99"/>
    <w:semiHidden/>
    <w:unhideWhenUsed/>
    <w:rsid w:val="0070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-scm.com/docs/git-pull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www.ruanyifeng.com/blog/2014/06/git_remote.html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learngitbranching.js.org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progit.bootcss.com/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745E33-17B6-4ABB-8B44-1BD349BF76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1180</TotalTime>
  <Pages>14</Pages>
  <Words>1082</Words>
  <Characters>6169</Characters>
  <Application>Microsoft Office Word</Application>
  <DocSecurity>0</DocSecurity>
  <Lines>51</Lines>
  <Paragraphs>14</Paragraphs>
  <ScaleCrop>false</ScaleCrop>
  <Company>Huawei Technologies Co.,Ltd.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Git常用操作指南</dc:title>
  <dc:subject>C++企业开发实践</dc:subject>
  <cp:keywords/>
  <dc:description/>
  <cp:lastModifiedBy>Lichunhua(ChunhuaLi,stfse)</cp:lastModifiedBy>
  <cp:revision>10</cp:revision>
  <cp:lastPrinted>2016-11-21T02:33:00Z</cp:lastPrinted>
  <dcterms:created xsi:type="dcterms:W3CDTF">2018-07-11T01:34:00Z</dcterms:created>
  <dcterms:modified xsi:type="dcterms:W3CDTF">2024-09-12T09:11:00Z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(3)SDt+k7FW0ZfacZUPAifccjQj4FneGp3FzCvIjTsAcUUQ8v1m9ayEVDc2xQfUc2Otfq8ezq6Q
6Eu7bTtux2s31UEvhjd8TGsuPDt5fmxwP0CJz5Ab+SUrFKkl8RRk2QRSbO/gw93GwVyEkoNw
EPOfuOCduFCDqbzeg2MIpOHmTx1TtVhRV0iNyzjpxCus6uwVH84DcbPu67ZCUtw8tAq/lzRc
zoCEFRcMKAsINO6FqW</vt:lpwstr>
  </property>
  <property fmtid="{D5CDD505-2E9C-101B-9397-08002B2CF9AE}" pid="15" name="_2015_ms_pID_7253431">
    <vt:lpwstr>wxujqYOMPh6o+EJxtMm+UjbLzPytVX3E8sXJLw3UO4rWS+nOX9JI/U
iVxSsiWHRwCzKp39clyJcCXLPBB4ZQroLfIQqVam6onlSK7HW1yJy+PiQgXvXBYYiMjLQdmd
xILmExF/3Y7cJQpHUUBz05XMmxGZXwVslHcAcrr9uEQ7YwVIrLGdm4puhQrXPmRLUY0NVqSb
xQwbwzk/zhtr4MpEqFEHwrFkC3Ll4waee3xa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duCbknkRUNsVZ+5Uwc4EhpY=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1574825726</vt:lpwstr>
  </property>
</Properties>
</file>