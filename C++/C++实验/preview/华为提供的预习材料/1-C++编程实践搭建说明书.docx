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4573" w14:textId="6E809E85" w:rsidR="0020153C" w:rsidRPr="009D4127" w:rsidRDefault="00896E8D" w:rsidP="0020153C">
      <w:pPr>
        <w:ind w:left="0"/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5E55BF" wp14:editId="684404E3">
                <wp:simplePos x="0" y="0"/>
                <wp:positionH relativeFrom="column">
                  <wp:posOffset>-1093750</wp:posOffset>
                </wp:positionH>
                <wp:positionV relativeFrom="paragraph">
                  <wp:posOffset>-594996</wp:posOffset>
                </wp:positionV>
                <wp:extent cx="3787872" cy="1050859"/>
                <wp:effectExtent l="0" t="1009650" r="0" b="1026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5316">
                          <a:off x="0" y="0"/>
                          <a:ext cx="3787872" cy="1050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7FF5C" w14:textId="7BEFB4A2" w:rsidR="006651F6" w:rsidRPr="00CD5FCA" w:rsidRDefault="006651F6">
                            <w:pPr>
                              <w:ind w:left="0"/>
                              <w:rPr>
                                <w:rFonts w:ascii="方正兰亭黑简体" w:eastAsia="方正兰亭黑简体"/>
                                <w:color w:val="BFBFBF" w:themeColor="background1" w:themeShade="BF"/>
                                <w:sz w:val="96"/>
                              </w:rPr>
                            </w:pPr>
                            <w:r w:rsidRPr="00CD5FCA">
                              <w:rPr>
                                <w:rFonts w:ascii="方正兰亭黑简体" w:eastAsia="方正兰亭黑简体" w:hint="eastAsia"/>
                                <w:color w:val="BFBFBF" w:themeColor="background1" w:themeShade="BF"/>
                                <w:sz w:val="96"/>
                              </w:rPr>
                              <w:t>本页不打印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55B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86.1pt;margin-top:-46.85pt;width:298.25pt;height:82.75pt;rotation:-2550098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" filled="f" stroked="f" strokeweight=".5pt">
                <v:textbox>
                  <w:txbxContent>
                    <w:p w14:paraId="6627FF5C" w14:textId="7BEFB4A2" w:rsidR="006651F6" w:rsidRPr="00CD5FCA" w:rsidRDefault="006651F6">
                      <w:pPr>
                        <w:ind w:left="0"/>
                        <w:rPr>
                          <w:rFonts w:ascii="方正兰亭黑简体" w:eastAsia="方正兰亭黑简体"/>
                          <w:color w:val="BFBFBF" w:themeColor="background1" w:themeShade="BF"/>
                          <w:sz w:val="96"/>
                        </w:rPr>
                      </w:pPr>
                      <w:r w:rsidRPr="00CD5FCA">
                        <w:rPr>
                          <w:rFonts w:ascii="方正兰亭黑简体" w:eastAsia="方正兰亭黑简体" w:hint="eastAsia"/>
                          <w:color w:val="BFBFBF" w:themeColor="background1" w:themeShade="BF"/>
                          <w:sz w:val="96"/>
                        </w:rPr>
                        <w:t>本页不打印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V30"/>
        <w:tblpPr w:leftFromText="180" w:rightFromText="180" w:vertAnchor="text" w:horzAnchor="margin" w:tblpY="5183"/>
        <w:tblW w:w="9639" w:type="dxa"/>
        <w:tblInd w:w="0" w:type="dxa"/>
        <w:tblLook w:val="01E0" w:firstRow="1" w:lastRow="1" w:firstColumn="1" w:lastColumn="1" w:noHBand="0" w:noVBand="0"/>
      </w:tblPr>
      <w:tblGrid>
        <w:gridCol w:w="1403"/>
        <w:gridCol w:w="1276"/>
        <w:gridCol w:w="1275"/>
        <w:gridCol w:w="2694"/>
        <w:gridCol w:w="2991"/>
      </w:tblGrid>
      <w:tr w:rsidR="00806744" w:rsidRPr="009D4127" w14:paraId="7CD62D7F" w14:textId="4DE9004C" w:rsidTr="0089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C013E9D" w14:textId="77777777" w:rsidR="00806744" w:rsidRPr="009D4127" w:rsidRDefault="00806744" w:rsidP="0073326B">
            <w:pPr>
              <w:pStyle w:val="59"/>
              <w:rPr>
                <w:b w:val="0"/>
              </w:rPr>
            </w:pPr>
            <w:r w:rsidRPr="009D4127">
              <w:t>开发</w:t>
            </w:r>
            <w:r w:rsidRPr="009D4127">
              <w:t>/</w:t>
            </w:r>
            <w:r w:rsidRPr="009D4127">
              <w:t>优化者</w:t>
            </w:r>
          </w:p>
        </w:tc>
        <w:tc>
          <w:tcPr>
            <w:tcW w:w="1276" w:type="dxa"/>
          </w:tcPr>
          <w:p w14:paraId="56CC139C" w14:textId="77777777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时间</w:t>
            </w:r>
          </w:p>
        </w:tc>
        <w:tc>
          <w:tcPr>
            <w:tcW w:w="1275" w:type="dxa"/>
          </w:tcPr>
          <w:p w14:paraId="6E191AEA" w14:textId="3951BDBB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审核人</w:t>
            </w:r>
          </w:p>
        </w:tc>
        <w:tc>
          <w:tcPr>
            <w:tcW w:w="2694" w:type="dxa"/>
          </w:tcPr>
          <w:p w14:paraId="542A7BA4" w14:textId="19851606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开发类型（新开发</w:t>
            </w:r>
            <w:r w:rsidRPr="009D4127">
              <w:t>/</w:t>
            </w:r>
            <w:r w:rsidRPr="009D4127">
              <w:t>优化）</w:t>
            </w:r>
          </w:p>
        </w:tc>
        <w:tc>
          <w:tcPr>
            <w:tcW w:w="2991" w:type="dxa"/>
          </w:tcPr>
          <w:p w14:paraId="7EBD519A" w14:textId="7F67A412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127">
              <w:t>更新说明</w:t>
            </w:r>
          </w:p>
        </w:tc>
      </w:tr>
      <w:tr w:rsidR="00806744" w:rsidRPr="009D4127" w14:paraId="29DECEF5" w14:textId="3FF073A9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F9C690F" w14:textId="51E0C583" w:rsidR="00806744" w:rsidRPr="009D4127" w:rsidRDefault="00806744" w:rsidP="00DA58E1">
            <w:pPr>
              <w:pStyle w:val="59"/>
            </w:pPr>
          </w:p>
        </w:tc>
        <w:tc>
          <w:tcPr>
            <w:tcW w:w="1276" w:type="dxa"/>
          </w:tcPr>
          <w:p w14:paraId="6E772B1B" w14:textId="66687F19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BD8FA9" w14:textId="6F352F67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F3D331E" w14:textId="18116AA6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0691F7D5" w14:textId="77777777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02FB57F0" w14:textId="28DD6D43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3B6444D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626719C2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85414E0" w14:textId="27243B2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CB19058" w14:textId="1CCA7D1A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51B576BC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6A6EFB4D" w14:textId="3998EA81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F694F1A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060C8C24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A68F6A7" w14:textId="7DBC1B9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7CB39A4" w14:textId="3B88B3E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3A693965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72BAF8E6" w14:textId="71CBAC0F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EABB80D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5CC0A6F5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5D1F5D8" w14:textId="5A87AD71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42D14E70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2D94A985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0304CCB9" w14:textId="3B3826B6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9EB8412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2B366B66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1C2FF1F" w14:textId="7C6FEFD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0C224A7" w14:textId="581379DB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7431F452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1131FE79" w14:textId="3B76F6AF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A2E9591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182CDD02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C274D7A" w14:textId="03E8723B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AD3FA31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5DE26C04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1D409B29" w14:textId="5256CA7E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5FC252C" w14:textId="10A5755E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752AF22E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B99CFD1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6C63734" w14:textId="4DCCCB21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66A312F8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AE7AEB" w14:textId="77777777" w:rsidR="00896E8D" w:rsidRPr="009D4127" w:rsidRDefault="00896E8D" w:rsidP="00E75EA5">
      <w:pPr>
        <w:pStyle w:val="cover--"/>
        <w:rPr>
          <w:rFonts w:ascii="Huawei Sans" w:eastAsia="方正兰亭黑简体" w:hAnsi="Huawei Sans"/>
        </w:rPr>
      </w:pPr>
    </w:p>
    <w:tbl>
      <w:tblPr>
        <w:tblStyle w:val="V30"/>
        <w:tblpPr w:leftFromText="180" w:rightFromText="180" w:vertAnchor="text" w:horzAnchor="margin" w:tblpY="1692"/>
        <w:tblW w:w="9640" w:type="dxa"/>
        <w:tblInd w:w="0" w:type="dxa"/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896E8D" w:rsidRPr="009D4127" w14:paraId="31F65D51" w14:textId="77777777" w:rsidTr="0089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6DB578" w14:textId="77777777" w:rsidR="00896E8D" w:rsidRPr="009D4127" w:rsidRDefault="00896E8D" w:rsidP="0073326B">
            <w:pPr>
              <w:pStyle w:val="59"/>
              <w:rPr>
                <w:b w:val="0"/>
              </w:rPr>
            </w:pPr>
            <w:r w:rsidRPr="009D4127">
              <w:t>课程编码</w:t>
            </w:r>
          </w:p>
        </w:tc>
        <w:tc>
          <w:tcPr>
            <w:tcW w:w="2410" w:type="dxa"/>
          </w:tcPr>
          <w:p w14:paraId="05D79FE1" w14:textId="77777777" w:rsidR="00896E8D" w:rsidRPr="009D4127" w:rsidRDefault="00896E8D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适用产品</w:t>
            </w:r>
          </w:p>
        </w:tc>
        <w:tc>
          <w:tcPr>
            <w:tcW w:w="2410" w:type="dxa"/>
          </w:tcPr>
          <w:p w14:paraId="3C1D21B4" w14:textId="77777777" w:rsidR="00896E8D" w:rsidRPr="009D4127" w:rsidRDefault="00896E8D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产品版本</w:t>
            </w:r>
          </w:p>
        </w:tc>
        <w:tc>
          <w:tcPr>
            <w:tcW w:w="2410" w:type="dxa"/>
          </w:tcPr>
          <w:p w14:paraId="44A2BB40" w14:textId="77777777" w:rsidR="00896E8D" w:rsidRPr="009D4127" w:rsidRDefault="00896E8D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课程版本</w:t>
            </w:r>
            <w:r w:rsidRPr="009D4127">
              <w:t>ISSUE</w:t>
            </w:r>
          </w:p>
        </w:tc>
      </w:tr>
      <w:tr w:rsidR="00896E8D" w:rsidRPr="009D4127" w14:paraId="3CDE22C3" w14:textId="77777777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366C8D0" w14:textId="7527EF3A" w:rsidR="00896E8D" w:rsidRPr="009D4127" w:rsidRDefault="00896E8D" w:rsidP="0073326B">
            <w:pPr>
              <w:pStyle w:val="59"/>
            </w:pPr>
          </w:p>
        </w:tc>
        <w:tc>
          <w:tcPr>
            <w:tcW w:w="2410" w:type="dxa"/>
          </w:tcPr>
          <w:p w14:paraId="2932ABFB" w14:textId="551A8332" w:rsidR="00896E8D" w:rsidRPr="009D4127" w:rsidRDefault="00896E8D" w:rsidP="00A207D3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7FC7C8D" w14:textId="169B0BA5" w:rsidR="00896E8D" w:rsidRPr="009D4127" w:rsidRDefault="00896E8D" w:rsidP="00A207D3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C42E1D2" w14:textId="76EA53BA" w:rsidR="00896E8D" w:rsidRPr="009D4127" w:rsidRDefault="00896E8D" w:rsidP="00A207D3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5AD87C" w14:textId="53C4F316" w:rsidR="00E75EA5" w:rsidRPr="009D4127" w:rsidRDefault="00E75EA5" w:rsidP="00E75EA5">
      <w:pPr>
        <w:pStyle w:val="cover--"/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</w:rPr>
        <w:t>修订记录</w:t>
      </w:r>
    </w:p>
    <w:p w14:paraId="55088759" w14:textId="5E474075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napToGrid w:val="0"/>
        </w:rPr>
      </w:pPr>
      <w:r w:rsidRPr="009D4127">
        <w:rPr>
          <w:rFonts w:ascii="Huawei Sans" w:eastAsia="方正兰亭黑简体" w:hAnsi="Huawei Sans"/>
        </w:rPr>
        <w:br w:type="page"/>
      </w:r>
    </w:p>
    <w:p w14:paraId="76F115D5" w14:textId="77777777" w:rsidR="00E75EA5" w:rsidRPr="009D4127" w:rsidRDefault="00E75EA5" w:rsidP="0073326B">
      <w:pPr>
        <w:pStyle w:val="59"/>
      </w:pPr>
    </w:p>
    <w:p w14:paraId="1250B36E" w14:textId="77777777" w:rsidR="00E75EA5" w:rsidRPr="009D4127" w:rsidRDefault="00E75EA5" w:rsidP="00E75EA5">
      <w:pPr>
        <w:rPr>
          <w:rFonts w:ascii="Huawei Sans" w:eastAsia="方正兰亭黑简体" w:hAnsi="Huawei Sans"/>
        </w:rPr>
      </w:pPr>
    </w:p>
    <w:p w14:paraId="196A4D35" w14:textId="17E4ED32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5D450DE1" w14:textId="5308AE08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0F0948E5" w14:textId="409E85B5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1C7C3611" w14:textId="77777777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2B63D2A6" w14:textId="77777777" w:rsidR="0020153C" w:rsidRPr="009D4127" w:rsidRDefault="0020153C" w:rsidP="0020153C">
      <w:pPr>
        <w:ind w:left="0"/>
        <w:rPr>
          <w:rFonts w:ascii="Huawei Sans" w:eastAsia="方正兰亭黑简体" w:hAnsi="Huawei Sans"/>
        </w:rPr>
      </w:pPr>
    </w:p>
    <w:p w14:paraId="1E20AA9F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5427A13" w14:textId="5F03FFD2" w:rsidR="0020153C" w:rsidRPr="009D4127" w:rsidRDefault="00015241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C++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编程实践环境搭建说明书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EFA5202" w14:textId="2428E973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090A8A2" w14:textId="1B7B2006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D885321" w14:textId="51EA07BB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4C0703B4" w14:textId="77777777" w:rsidR="00033B54" w:rsidRPr="009D4127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  <w:sectPr w:rsidR="00033B54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eastAsia="方正兰亭黑简体" w:hAnsi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7F37EF4A" w14:textId="46463582" w:rsidR="006A1940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77115279" w:history="1">
            <w:r w:rsidR="006A1940" w:rsidRPr="00D34479">
              <w:rPr>
                <w:rStyle w:val="af"/>
                <w:rFonts w:cs="Huawei Sans"/>
                <w:noProof/>
              </w:rPr>
              <w:t>1</w:t>
            </w:r>
            <w:r w:rsidR="006A1940" w:rsidRPr="00D34479">
              <w:rPr>
                <w:rStyle w:val="af"/>
                <w:noProof/>
              </w:rPr>
              <w:t xml:space="preserve"> </w:t>
            </w:r>
            <w:r w:rsidR="006A1940" w:rsidRPr="00D34479">
              <w:rPr>
                <w:rStyle w:val="af"/>
                <w:noProof/>
              </w:rPr>
              <w:t>编程实践环境要求</w:t>
            </w:r>
            <w:r w:rsidR="006A1940">
              <w:rPr>
                <w:noProof/>
                <w:webHidden/>
              </w:rPr>
              <w:tab/>
            </w:r>
            <w:r w:rsidR="006A1940">
              <w:rPr>
                <w:noProof/>
                <w:webHidden/>
              </w:rPr>
              <w:fldChar w:fldCharType="begin"/>
            </w:r>
            <w:r w:rsidR="006A1940">
              <w:rPr>
                <w:noProof/>
                <w:webHidden/>
              </w:rPr>
              <w:instrText xml:space="preserve"> PAGEREF _Toc177115279 \h </w:instrText>
            </w:r>
            <w:r w:rsidR="006A1940">
              <w:rPr>
                <w:noProof/>
                <w:webHidden/>
              </w:rPr>
            </w:r>
            <w:r w:rsidR="006A1940">
              <w:rPr>
                <w:noProof/>
                <w:webHidden/>
              </w:rPr>
              <w:fldChar w:fldCharType="separate"/>
            </w:r>
            <w:r w:rsidR="006A1940">
              <w:rPr>
                <w:noProof/>
                <w:webHidden/>
              </w:rPr>
              <w:t>2</w:t>
            </w:r>
            <w:r w:rsidR="006A1940">
              <w:rPr>
                <w:noProof/>
                <w:webHidden/>
              </w:rPr>
              <w:fldChar w:fldCharType="end"/>
            </w:r>
          </w:hyperlink>
        </w:p>
        <w:p w14:paraId="1FE3F746" w14:textId="176061AE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0" w:history="1">
            <w:r w:rsidR="006A1940" w:rsidRPr="00D34479">
              <w:rPr>
                <w:rStyle w:val="af"/>
                <w:rFonts w:cs="Huawei Sans"/>
                <w:snapToGrid w:val="0"/>
              </w:rPr>
              <w:t>1.1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编程实践环境要求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_Toc177115280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2</w:t>
            </w:r>
            <w:r w:rsidR="006A1940">
              <w:rPr>
                <w:webHidden/>
              </w:rPr>
              <w:fldChar w:fldCharType="end"/>
            </w:r>
          </w:hyperlink>
        </w:p>
        <w:p w14:paraId="079208FB" w14:textId="67175B9A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1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1.1.1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开发环境要求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_Toc177115281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2</w:t>
            </w:r>
            <w:r w:rsidR="006A1940">
              <w:rPr>
                <w:webHidden/>
              </w:rPr>
              <w:fldChar w:fldCharType="end"/>
            </w:r>
          </w:hyperlink>
        </w:p>
        <w:p w14:paraId="086F42C7" w14:textId="19A7AE73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2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1.1.2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开发工具列表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_Toc177115282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2</w:t>
            </w:r>
            <w:r w:rsidR="006A1940">
              <w:rPr>
                <w:webHidden/>
              </w:rPr>
              <w:fldChar w:fldCharType="end"/>
            </w:r>
          </w:hyperlink>
        </w:p>
        <w:p w14:paraId="2F618B9C" w14:textId="3DF5A869" w:rsidR="006A1940" w:rsidRDefault="008A561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115283" w:history="1">
            <w:r w:rsidR="006A1940" w:rsidRPr="00D34479">
              <w:rPr>
                <w:rStyle w:val="af"/>
                <w:rFonts w:cs="Huawei Sans"/>
                <w:noProof/>
              </w:rPr>
              <w:t>2</w:t>
            </w:r>
            <w:r w:rsidR="006A1940" w:rsidRPr="00D34479">
              <w:rPr>
                <w:rStyle w:val="af"/>
                <w:noProof/>
              </w:rPr>
              <w:t xml:space="preserve"> </w:t>
            </w:r>
            <w:r w:rsidR="006A1940" w:rsidRPr="00D34479">
              <w:rPr>
                <w:rStyle w:val="af"/>
                <w:noProof/>
              </w:rPr>
              <w:t>编程环境搭建</w:t>
            </w:r>
            <w:r w:rsidR="006A1940" w:rsidRPr="00D34479">
              <w:rPr>
                <w:rStyle w:val="af"/>
                <w:noProof/>
              </w:rPr>
              <w:t>-windows</w:t>
            </w:r>
            <w:r w:rsidR="006A1940">
              <w:rPr>
                <w:noProof/>
                <w:webHidden/>
              </w:rPr>
              <w:tab/>
            </w:r>
            <w:r w:rsidR="006A1940">
              <w:rPr>
                <w:noProof/>
                <w:webHidden/>
              </w:rPr>
              <w:fldChar w:fldCharType="begin"/>
            </w:r>
            <w:r w:rsidR="006A1940">
              <w:rPr>
                <w:noProof/>
                <w:webHidden/>
              </w:rPr>
              <w:instrText xml:space="preserve"> PAGEREF _Toc177115283 \h </w:instrText>
            </w:r>
            <w:r w:rsidR="006A1940">
              <w:rPr>
                <w:noProof/>
                <w:webHidden/>
              </w:rPr>
            </w:r>
            <w:r w:rsidR="006A1940">
              <w:rPr>
                <w:noProof/>
                <w:webHidden/>
              </w:rPr>
              <w:fldChar w:fldCharType="separate"/>
            </w:r>
            <w:r w:rsidR="006A1940">
              <w:rPr>
                <w:noProof/>
                <w:webHidden/>
              </w:rPr>
              <w:t>3</w:t>
            </w:r>
            <w:r w:rsidR="006A1940">
              <w:rPr>
                <w:noProof/>
                <w:webHidden/>
              </w:rPr>
              <w:fldChar w:fldCharType="end"/>
            </w:r>
          </w:hyperlink>
        </w:p>
        <w:p w14:paraId="4C35A5CE" w14:textId="4BD737C6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4" w:history="1">
            <w:r w:rsidR="006A1940" w:rsidRPr="00D34479">
              <w:rPr>
                <w:rStyle w:val="af"/>
                <w:rFonts w:cs="Huawei Sans"/>
                <w:snapToGrid w:val="0"/>
              </w:rPr>
              <w:t>2.1</w:t>
            </w:r>
            <w:r w:rsidR="006A1940" w:rsidRPr="00D34479">
              <w:rPr>
                <w:rStyle w:val="af"/>
              </w:rPr>
              <w:t xml:space="preserve"> g++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_Toc177115284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3</w:t>
            </w:r>
            <w:r w:rsidR="006A1940">
              <w:rPr>
                <w:webHidden/>
              </w:rPr>
              <w:fldChar w:fldCharType="end"/>
            </w:r>
          </w:hyperlink>
        </w:p>
        <w:p w14:paraId="4126AA46" w14:textId="5C89A311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5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2.1.1</w:t>
            </w:r>
            <w:r w:rsidR="006A1940" w:rsidRPr="00D34479">
              <w:rPr>
                <w:rStyle w:val="af"/>
              </w:rPr>
              <w:t xml:space="preserve"> mingw64</w:t>
            </w:r>
            <w:r w:rsidR="006A1940" w:rsidRPr="00D34479">
              <w:rPr>
                <w:rStyle w:val="af"/>
              </w:rPr>
              <w:t>下载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_Toc177115285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3</w:t>
            </w:r>
            <w:r w:rsidR="006A1940">
              <w:rPr>
                <w:webHidden/>
              </w:rPr>
              <w:fldChar w:fldCharType="end"/>
            </w:r>
          </w:hyperlink>
        </w:p>
        <w:p w14:paraId="035F227D" w14:textId="796F84E6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6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2.1.2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_Toc177115286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3</w:t>
            </w:r>
            <w:r w:rsidR="006A1940">
              <w:rPr>
                <w:webHidden/>
              </w:rPr>
              <w:fldChar w:fldCharType="end"/>
            </w:r>
          </w:hyperlink>
        </w:p>
        <w:p w14:paraId="73BACDD4" w14:textId="7187FE89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7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2.1.3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安装验证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_Toc177115287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3</w:t>
            </w:r>
            <w:r w:rsidR="006A1940">
              <w:rPr>
                <w:webHidden/>
              </w:rPr>
              <w:fldChar w:fldCharType="end"/>
            </w:r>
          </w:hyperlink>
        </w:p>
        <w:p w14:paraId="60773599" w14:textId="0A3FDD54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8" w:history="1">
            <w:r w:rsidR="006A1940" w:rsidRPr="00D34479">
              <w:rPr>
                <w:rStyle w:val="af"/>
                <w:rFonts w:cs="Huawei Sans"/>
                <w:snapToGrid w:val="0"/>
              </w:rPr>
              <w:t>2.2</w:t>
            </w:r>
            <w:r w:rsidR="006A1940" w:rsidRPr="00D34479">
              <w:rPr>
                <w:rStyle w:val="af"/>
              </w:rPr>
              <w:t xml:space="preserve"> cmake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_Toc177115288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4</w:t>
            </w:r>
            <w:r w:rsidR="006A1940">
              <w:rPr>
                <w:webHidden/>
              </w:rPr>
              <w:fldChar w:fldCharType="end"/>
            </w:r>
          </w:hyperlink>
        </w:p>
        <w:p w14:paraId="58502AE3" w14:textId="5BC3BF22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89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2.2.1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下载</w:t>
            </w:r>
            <w:r w:rsidR="006A1940" w:rsidRPr="00D34479">
              <w:rPr>
                <w:rStyle w:val="af"/>
              </w:rPr>
              <w:t>&amp;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_Toc177115289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4</w:t>
            </w:r>
            <w:r w:rsidR="006A1940">
              <w:rPr>
                <w:webHidden/>
              </w:rPr>
              <w:fldChar w:fldCharType="end"/>
            </w:r>
          </w:hyperlink>
        </w:p>
        <w:p w14:paraId="168A2D6B" w14:textId="54D14ADB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0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2.2.2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验证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_Toc177115290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4</w:t>
            </w:r>
            <w:r w:rsidR="006A1940">
              <w:rPr>
                <w:webHidden/>
              </w:rPr>
              <w:fldChar w:fldCharType="end"/>
            </w:r>
          </w:hyperlink>
        </w:p>
        <w:p w14:paraId="4DFD2B60" w14:textId="2594A87A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1" w:history="1">
            <w:r w:rsidR="006A1940" w:rsidRPr="00D34479">
              <w:rPr>
                <w:rStyle w:val="af"/>
                <w:rFonts w:cs="Huawei Sans"/>
                <w:snapToGrid w:val="0"/>
              </w:rPr>
              <w:t>2.3</w:t>
            </w:r>
            <w:r w:rsidR="006A1940" w:rsidRPr="00D34479">
              <w:rPr>
                <w:rStyle w:val="af"/>
              </w:rPr>
              <w:t xml:space="preserve"> git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_Toc177115291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4</w:t>
            </w:r>
            <w:r w:rsidR="006A1940">
              <w:rPr>
                <w:webHidden/>
              </w:rPr>
              <w:fldChar w:fldCharType="end"/>
            </w:r>
          </w:hyperlink>
        </w:p>
        <w:p w14:paraId="0475E2FC" w14:textId="5B3E7047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2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2.3.1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下载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_Toc177115292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4</w:t>
            </w:r>
            <w:r w:rsidR="006A1940">
              <w:rPr>
                <w:webHidden/>
              </w:rPr>
              <w:fldChar w:fldCharType="end"/>
            </w:r>
          </w:hyperlink>
        </w:p>
        <w:p w14:paraId="3991A09C" w14:textId="29E5D663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3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2.3.2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_Toc177115293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4</w:t>
            </w:r>
            <w:r w:rsidR="006A1940">
              <w:rPr>
                <w:webHidden/>
              </w:rPr>
              <w:fldChar w:fldCharType="end"/>
            </w:r>
          </w:hyperlink>
        </w:p>
        <w:p w14:paraId="22CB49F4" w14:textId="5A24CC5F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4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2.3.3</w:t>
            </w:r>
            <w:r w:rsidR="006A1940" w:rsidRPr="00D34479">
              <w:rPr>
                <w:rStyle w:val="af"/>
                <w:rFonts w:ascii="方正兰亭黑简体" w:hAnsi="微软雅黑"/>
              </w:rPr>
              <w:t xml:space="preserve"> git配置检查与用户设置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_Toc177115294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5</w:t>
            </w:r>
            <w:r w:rsidR="006A1940">
              <w:rPr>
                <w:webHidden/>
              </w:rPr>
              <w:fldChar w:fldCharType="end"/>
            </w:r>
          </w:hyperlink>
        </w:p>
        <w:p w14:paraId="6BE0E1D7" w14:textId="7C3D0ED6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5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2.3.4</w:t>
            </w:r>
            <w:r w:rsidR="006A1940" w:rsidRPr="00D34479">
              <w:rPr>
                <w:rStyle w:val="af"/>
              </w:rPr>
              <w:t xml:space="preserve"> </w:t>
            </w:r>
            <w:r w:rsidR="006A1940" w:rsidRPr="00D34479">
              <w:rPr>
                <w:rStyle w:val="af"/>
              </w:rPr>
              <w:t>安装</w:t>
            </w:r>
            <w:r w:rsidR="006A1940" w:rsidRPr="00D34479">
              <w:rPr>
                <w:rStyle w:val="af"/>
              </w:rPr>
              <w:t>TortoiseGit[</w:t>
            </w:r>
            <w:r w:rsidR="006A1940" w:rsidRPr="00D34479">
              <w:rPr>
                <w:rStyle w:val="af"/>
              </w:rPr>
              <w:t>可选</w:t>
            </w:r>
            <w:r w:rsidR="006A1940" w:rsidRPr="00D34479">
              <w:rPr>
                <w:rStyle w:val="af"/>
              </w:rPr>
              <w:t>]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_Toc177115295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6</w:t>
            </w:r>
            <w:r w:rsidR="006A1940">
              <w:rPr>
                <w:webHidden/>
              </w:rPr>
              <w:fldChar w:fldCharType="end"/>
            </w:r>
          </w:hyperlink>
        </w:p>
        <w:p w14:paraId="2D44EAE5" w14:textId="56A6C26C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6" w:history="1">
            <w:r w:rsidR="006A1940" w:rsidRPr="00D34479">
              <w:rPr>
                <w:rStyle w:val="af"/>
                <w:rFonts w:cs="Huawei Sans"/>
                <w:snapToGrid w:val="0"/>
              </w:rPr>
              <w:t>2.4</w:t>
            </w:r>
            <w:r w:rsidR="006A1940" w:rsidRPr="00D34479">
              <w:rPr>
                <w:rStyle w:val="af"/>
              </w:rPr>
              <w:t xml:space="preserve"> Visual Studio Code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_Toc177115296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6</w:t>
            </w:r>
            <w:r w:rsidR="006A1940">
              <w:rPr>
                <w:webHidden/>
              </w:rPr>
              <w:fldChar w:fldCharType="end"/>
            </w:r>
          </w:hyperlink>
        </w:p>
        <w:p w14:paraId="47F41B59" w14:textId="1C013406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7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2.4.1</w:t>
            </w:r>
            <w:r w:rsidR="006A1940" w:rsidRPr="00D34479">
              <w:rPr>
                <w:rStyle w:val="af"/>
                <w:rFonts w:ascii="方正兰亭黑简体" w:hAnsi="微软雅黑"/>
              </w:rPr>
              <w:t xml:space="preserve"> 下载与安装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_Toc177115297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6</w:t>
            </w:r>
            <w:r w:rsidR="006A1940">
              <w:rPr>
                <w:webHidden/>
              </w:rPr>
              <w:fldChar w:fldCharType="end"/>
            </w:r>
          </w:hyperlink>
        </w:p>
        <w:p w14:paraId="7AC9FC19" w14:textId="47538938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8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2.4.2</w:t>
            </w:r>
            <w:r w:rsidR="006A1940" w:rsidRPr="00D34479">
              <w:rPr>
                <w:rStyle w:val="af"/>
                <w:rFonts w:ascii="方正兰亭黑简体" w:hAnsi="微软雅黑"/>
              </w:rPr>
              <w:t xml:space="preserve"> 推荐插件列表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_Toc177115298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7</w:t>
            </w:r>
            <w:r w:rsidR="006A1940">
              <w:rPr>
                <w:webHidden/>
              </w:rPr>
              <w:fldChar w:fldCharType="end"/>
            </w:r>
          </w:hyperlink>
        </w:p>
        <w:p w14:paraId="31D931F6" w14:textId="26A777B0" w:rsidR="006A1940" w:rsidRDefault="008A561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299" w:history="1">
            <w:r w:rsidR="006A1940" w:rsidRPr="00D34479">
              <w:rPr>
                <w:rStyle w:val="af"/>
                <w:rFonts w:cs="Huawei Sans"/>
                <w:bCs/>
                <w:snapToGrid w:val="0"/>
              </w:rPr>
              <w:t>2.4.3</w:t>
            </w:r>
            <w:r w:rsidR="006A1940" w:rsidRPr="00D34479">
              <w:rPr>
                <w:rStyle w:val="af"/>
                <w:rFonts w:ascii="方正兰亭黑简体" w:hAnsi="微软雅黑"/>
              </w:rPr>
              <w:t xml:space="preserve"> 推荐配置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_Toc177115299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7</w:t>
            </w:r>
            <w:r w:rsidR="006A1940">
              <w:rPr>
                <w:webHidden/>
              </w:rPr>
              <w:fldChar w:fldCharType="end"/>
            </w:r>
          </w:hyperlink>
        </w:p>
        <w:p w14:paraId="745E6CFA" w14:textId="4AA86BEB" w:rsidR="006A1940" w:rsidRDefault="008A561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115300" w:history="1">
            <w:r w:rsidR="006A1940" w:rsidRPr="00D34479">
              <w:rPr>
                <w:rStyle w:val="af"/>
                <w:rFonts w:cs="Huawei Sans"/>
                <w:noProof/>
              </w:rPr>
              <w:t>3</w:t>
            </w:r>
            <w:r w:rsidR="006A1940" w:rsidRPr="00D34479">
              <w:rPr>
                <w:rStyle w:val="af"/>
                <w:noProof/>
              </w:rPr>
              <w:t xml:space="preserve"> </w:t>
            </w:r>
            <w:r w:rsidR="006A1940" w:rsidRPr="00D34479">
              <w:rPr>
                <w:rStyle w:val="af"/>
                <w:noProof/>
              </w:rPr>
              <w:t>编程环境搭建</w:t>
            </w:r>
            <w:r w:rsidR="006A1940" w:rsidRPr="00D34479">
              <w:rPr>
                <w:rStyle w:val="af"/>
                <w:noProof/>
              </w:rPr>
              <w:t>-linux</w:t>
            </w:r>
            <w:r w:rsidR="006A1940">
              <w:rPr>
                <w:noProof/>
                <w:webHidden/>
              </w:rPr>
              <w:tab/>
            </w:r>
            <w:r w:rsidR="006A1940">
              <w:rPr>
                <w:noProof/>
                <w:webHidden/>
              </w:rPr>
              <w:fldChar w:fldCharType="begin"/>
            </w:r>
            <w:r w:rsidR="006A1940">
              <w:rPr>
                <w:noProof/>
                <w:webHidden/>
              </w:rPr>
              <w:instrText xml:space="preserve"> PAGEREF _Toc177115300 \h </w:instrText>
            </w:r>
            <w:r w:rsidR="006A1940">
              <w:rPr>
                <w:noProof/>
                <w:webHidden/>
              </w:rPr>
            </w:r>
            <w:r w:rsidR="006A1940">
              <w:rPr>
                <w:noProof/>
                <w:webHidden/>
              </w:rPr>
              <w:fldChar w:fldCharType="separate"/>
            </w:r>
            <w:r w:rsidR="006A1940">
              <w:rPr>
                <w:noProof/>
                <w:webHidden/>
              </w:rPr>
              <w:t>10</w:t>
            </w:r>
            <w:r w:rsidR="006A1940">
              <w:rPr>
                <w:noProof/>
                <w:webHidden/>
              </w:rPr>
              <w:fldChar w:fldCharType="end"/>
            </w:r>
          </w:hyperlink>
        </w:p>
        <w:p w14:paraId="65879F04" w14:textId="3D1BC098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301" w:history="1">
            <w:r w:rsidR="006A1940" w:rsidRPr="00D34479">
              <w:rPr>
                <w:rStyle w:val="af"/>
                <w:rFonts w:cs="Huawei Sans"/>
                <w:snapToGrid w:val="0"/>
              </w:rPr>
              <w:t>3.1</w:t>
            </w:r>
            <w:r w:rsidR="006A1940" w:rsidRPr="00D34479">
              <w:rPr>
                <w:rStyle w:val="af"/>
              </w:rPr>
              <w:t xml:space="preserve"> g++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_Toc177115301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10</w:t>
            </w:r>
            <w:r w:rsidR="006A1940">
              <w:rPr>
                <w:webHidden/>
              </w:rPr>
              <w:fldChar w:fldCharType="end"/>
            </w:r>
          </w:hyperlink>
        </w:p>
        <w:p w14:paraId="1EEC4162" w14:textId="7225CE74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302" w:history="1">
            <w:r w:rsidR="006A1940" w:rsidRPr="00D34479">
              <w:rPr>
                <w:rStyle w:val="af"/>
                <w:rFonts w:cs="Huawei Sans"/>
                <w:snapToGrid w:val="0"/>
              </w:rPr>
              <w:t>3.2</w:t>
            </w:r>
            <w:r w:rsidR="006A1940" w:rsidRPr="00D34479">
              <w:rPr>
                <w:rStyle w:val="af"/>
              </w:rPr>
              <w:t xml:space="preserve"> cmake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_Toc177115302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10</w:t>
            </w:r>
            <w:r w:rsidR="006A1940">
              <w:rPr>
                <w:webHidden/>
              </w:rPr>
              <w:fldChar w:fldCharType="end"/>
            </w:r>
          </w:hyperlink>
        </w:p>
        <w:p w14:paraId="689519C7" w14:textId="45E9CD7E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303" w:history="1">
            <w:r w:rsidR="006A1940" w:rsidRPr="00D34479">
              <w:rPr>
                <w:rStyle w:val="af"/>
                <w:rFonts w:cs="Huawei Sans"/>
                <w:snapToGrid w:val="0"/>
              </w:rPr>
              <w:t>3.3</w:t>
            </w:r>
            <w:r w:rsidR="006A1940" w:rsidRPr="00D34479">
              <w:rPr>
                <w:rStyle w:val="af"/>
              </w:rPr>
              <w:t xml:space="preserve"> git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_Toc177115303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11</w:t>
            </w:r>
            <w:r w:rsidR="006A1940">
              <w:rPr>
                <w:webHidden/>
              </w:rPr>
              <w:fldChar w:fldCharType="end"/>
            </w:r>
          </w:hyperlink>
        </w:p>
        <w:p w14:paraId="3B0AC494" w14:textId="4566A279" w:rsidR="006A1940" w:rsidRDefault="008A561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115304" w:history="1">
            <w:r w:rsidR="006A1940" w:rsidRPr="00D34479">
              <w:rPr>
                <w:rStyle w:val="af"/>
                <w:rFonts w:cs="Huawei Sans"/>
                <w:snapToGrid w:val="0"/>
              </w:rPr>
              <w:t>3.4</w:t>
            </w:r>
            <w:r w:rsidR="006A1940" w:rsidRPr="00D34479">
              <w:rPr>
                <w:rStyle w:val="af"/>
              </w:rPr>
              <w:t xml:space="preserve"> Visual Studio Code</w:t>
            </w:r>
            <w:r w:rsidR="006A1940" w:rsidRPr="00D34479">
              <w:rPr>
                <w:rStyle w:val="af"/>
              </w:rPr>
              <w:t>安装</w:t>
            </w:r>
            <w:r w:rsidR="006A1940">
              <w:rPr>
                <w:webHidden/>
              </w:rPr>
              <w:tab/>
            </w:r>
            <w:r w:rsidR="006A1940">
              <w:rPr>
                <w:webHidden/>
              </w:rPr>
              <w:fldChar w:fldCharType="begin"/>
            </w:r>
            <w:r w:rsidR="006A1940">
              <w:rPr>
                <w:webHidden/>
              </w:rPr>
              <w:instrText xml:space="preserve"> PAGEREF _Toc177115304 \h </w:instrText>
            </w:r>
            <w:r w:rsidR="006A1940">
              <w:rPr>
                <w:webHidden/>
              </w:rPr>
            </w:r>
            <w:r w:rsidR="006A1940">
              <w:rPr>
                <w:webHidden/>
              </w:rPr>
              <w:fldChar w:fldCharType="separate"/>
            </w:r>
            <w:r w:rsidR="006A1940">
              <w:rPr>
                <w:webHidden/>
              </w:rPr>
              <w:t>11</w:t>
            </w:r>
            <w:r w:rsidR="006A1940">
              <w:rPr>
                <w:webHidden/>
              </w:rPr>
              <w:fldChar w:fldCharType="end"/>
            </w:r>
          </w:hyperlink>
        </w:p>
        <w:p w14:paraId="27244114" w14:textId="3130E9C3" w:rsidR="006A1940" w:rsidRDefault="008A561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115305" w:history="1">
            <w:r w:rsidR="006A1940" w:rsidRPr="00D34479">
              <w:rPr>
                <w:rStyle w:val="af"/>
                <w:rFonts w:cs="Huawei Sans"/>
                <w:noProof/>
              </w:rPr>
              <w:t>4</w:t>
            </w:r>
            <w:r w:rsidR="006A1940" w:rsidRPr="00D34479">
              <w:rPr>
                <w:rStyle w:val="af"/>
                <w:noProof/>
              </w:rPr>
              <w:t xml:space="preserve"> </w:t>
            </w:r>
            <w:r w:rsidR="006A1940" w:rsidRPr="00D34479">
              <w:rPr>
                <w:rStyle w:val="af"/>
                <w:noProof/>
              </w:rPr>
              <w:t>工程环境验证</w:t>
            </w:r>
            <w:r w:rsidR="006A1940">
              <w:rPr>
                <w:noProof/>
                <w:webHidden/>
              </w:rPr>
              <w:tab/>
            </w:r>
            <w:r w:rsidR="006A1940">
              <w:rPr>
                <w:noProof/>
                <w:webHidden/>
              </w:rPr>
              <w:fldChar w:fldCharType="begin"/>
            </w:r>
            <w:r w:rsidR="006A1940">
              <w:rPr>
                <w:noProof/>
                <w:webHidden/>
              </w:rPr>
              <w:instrText xml:space="preserve"> PAGEREF _Toc177115305 \h </w:instrText>
            </w:r>
            <w:r w:rsidR="006A1940">
              <w:rPr>
                <w:noProof/>
                <w:webHidden/>
              </w:rPr>
            </w:r>
            <w:r w:rsidR="006A1940">
              <w:rPr>
                <w:noProof/>
                <w:webHidden/>
              </w:rPr>
              <w:fldChar w:fldCharType="separate"/>
            </w:r>
            <w:r w:rsidR="006A1940">
              <w:rPr>
                <w:noProof/>
                <w:webHidden/>
              </w:rPr>
              <w:t>12</w:t>
            </w:r>
            <w:r w:rsidR="006A1940">
              <w:rPr>
                <w:noProof/>
                <w:webHidden/>
              </w:rPr>
              <w:fldChar w:fldCharType="end"/>
            </w:r>
          </w:hyperlink>
        </w:p>
        <w:p w14:paraId="34E1518A" w14:textId="7E84626A" w:rsidR="006A1940" w:rsidRDefault="008A561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115306" w:history="1">
            <w:r w:rsidR="006A1940" w:rsidRPr="00D34479">
              <w:rPr>
                <w:rStyle w:val="af"/>
                <w:rFonts w:cs="Huawei Sans"/>
                <w:noProof/>
              </w:rPr>
              <w:t>5</w:t>
            </w:r>
            <w:r w:rsidR="006A1940" w:rsidRPr="00D34479">
              <w:rPr>
                <w:rStyle w:val="af"/>
                <w:noProof/>
              </w:rPr>
              <w:t xml:space="preserve"> </w:t>
            </w:r>
            <w:r w:rsidR="006A1940" w:rsidRPr="00D34479">
              <w:rPr>
                <w:rStyle w:val="af"/>
                <w:noProof/>
              </w:rPr>
              <w:t>编程工具快速入门扩展学习资料</w:t>
            </w:r>
            <w:r w:rsidR="006A1940">
              <w:rPr>
                <w:noProof/>
                <w:webHidden/>
              </w:rPr>
              <w:tab/>
            </w:r>
            <w:r w:rsidR="006A1940">
              <w:rPr>
                <w:noProof/>
                <w:webHidden/>
              </w:rPr>
              <w:fldChar w:fldCharType="begin"/>
            </w:r>
            <w:r w:rsidR="006A1940">
              <w:rPr>
                <w:noProof/>
                <w:webHidden/>
              </w:rPr>
              <w:instrText xml:space="preserve"> PAGEREF _Toc177115306 \h </w:instrText>
            </w:r>
            <w:r w:rsidR="006A1940">
              <w:rPr>
                <w:noProof/>
                <w:webHidden/>
              </w:rPr>
            </w:r>
            <w:r w:rsidR="006A1940">
              <w:rPr>
                <w:noProof/>
                <w:webHidden/>
              </w:rPr>
              <w:fldChar w:fldCharType="separate"/>
            </w:r>
            <w:r w:rsidR="006A1940">
              <w:rPr>
                <w:noProof/>
                <w:webHidden/>
              </w:rPr>
              <w:t>13</w:t>
            </w:r>
            <w:r w:rsidR="006A1940">
              <w:rPr>
                <w:noProof/>
                <w:webHidden/>
              </w:rPr>
              <w:fldChar w:fldCharType="end"/>
            </w:r>
          </w:hyperlink>
        </w:p>
        <w:p w14:paraId="1A1B1C95" w14:textId="4301FA97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6B1E421A" w:rsidR="00896E8D" w:rsidRPr="009D4127" w:rsidRDefault="009E4CE8" w:rsidP="00382C74">
      <w:pPr>
        <w:pStyle w:val="1"/>
      </w:pPr>
      <w:bookmarkStart w:id="10" w:name="_Toc177115279"/>
      <w:bookmarkStart w:id="11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编程实践环境要求</w:t>
      </w:r>
      <w:bookmarkEnd w:id="10"/>
    </w:p>
    <w:p w14:paraId="1DBC270D" w14:textId="7C486A10" w:rsidR="00896E8D" w:rsidRPr="009D4127" w:rsidRDefault="009E4CE8" w:rsidP="00382C74">
      <w:pPr>
        <w:pStyle w:val="2"/>
      </w:pPr>
      <w:bookmarkStart w:id="12" w:name="_Toc177115280"/>
      <w:r>
        <w:rPr>
          <w:rFonts w:hint="eastAsia"/>
          <w:lang w:eastAsia="zh-CN"/>
        </w:rPr>
        <w:t>编程实践环境要求</w:t>
      </w:r>
      <w:bookmarkEnd w:id="12"/>
    </w:p>
    <w:p w14:paraId="5632F29E" w14:textId="15133A94" w:rsidR="00896E8D" w:rsidRPr="009D4127" w:rsidRDefault="009E4CE8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3" w:name="_Toc177115281"/>
      <w:r>
        <w:rPr>
          <w:rFonts w:hint="eastAsia"/>
        </w:rPr>
        <w:t>开发环境要求</w:t>
      </w:r>
      <w:bookmarkEnd w:id="13"/>
    </w:p>
    <w:p w14:paraId="3AE6F027" w14:textId="59F6F5B0" w:rsidR="00896E8D" w:rsidRPr="009D4127" w:rsidRDefault="009E4CE8" w:rsidP="009E4CE8">
      <w:pPr>
        <w:pStyle w:val="49"/>
      </w:pPr>
      <w:r>
        <w:rPr>
          <w:rFonts w:hint="eastAsia"/>
        </w:rPr>
        <w:t>操作系统：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位操作系统，以满足开发工具的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位环境要求</w:t>
      </w:r>
      <w:r w:rsidR="00896E8D" w:rsidRPr="009D4127">
        <w:t>。</w:t>
      </w:r>
    </w:p>
    <w:p w14:paraId="4897E41B" w14:textId="2B2217B7" w:rsidR="00896E8D" w:rsidRPr="009D4127" w:rsidRDefault="009E4CE8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4" w:name="_Toc177115282"/>
      <w:r>
        <w:rPr>
          <w:rFonts w:hint="eastAsia"/>
        </w:rPr>
        <w:t>开发工具列表</w:t>
      </w:r>
      <w:bookmarkEnd w:id="14"/>
    </w:p>
    <w:p w14:paraId="30220F62" w14:textId="093602CC" w:rsidR="00896E8D" w:rsidRDefault="009E4CE8" w:rsidP="009E4CE8">
      <w:pPr>
        <w:pStyle w:val="49"/>
      </w:pPr>
      <w:r>
        <w:t>g++</w:t>
      </w:r>
      <w:r>
        <w:rPr>
          <w:rFonts w:hint="eastAsia"/>
        </w:rPr>
        <w:t>：支持</w:t>
      </w:r>
      <w:r>
        <w:rPr>
          <w:rFonts w:hint="eastAsia"/>
        </w:rPr>
        <w:t>C</w:t>
      </w:r>
      <w:r>
        <w:t>++17</w:t>
      </w:r>
      <w:r>
        <w:rPr>
          <w:rFonts w:hint="eastAsia"/>
        </w:rPr>
        <w:t>标准</w:t>
      </w:r>
    </w:p>
    <w:p w14:paraId="781612D7" w14:textId="6B779964" w:rsidR="009E4CE8" w:rsidRDefault="009E4CE8" w:rsidP="009E4CE8">
      <w:pPr>
        <w:pStyle w:val="49"/>
      </w:pPr>
      <w:r>
        <w:rPr>
          <w:rFonts w:hint="eastAsia"/>
        </w:rPr>
        <w:t>c</w:t>
      </w:r>
      <w:r>
        <w:t>make</w:t>
      </w:r>
    </w:p>
    <w:p w14:paraId="6644791A" w14:textId="7C56E4A3" w:rsidR="009E4CE8" w:rsidRDefault="009E4CE8" w:rsidP="009E4CE8">
      <w:pPr>
        <w:pStyle w:val="49"/>
      </w:pPr>
      <w:r>
        <w:rPr>
          <w:rFonts w:hint="eastAsia"/>
        </w:rPr>
        <w:t>g</w:t>
      </w:r>
      <w:r>
        <w:t>it</w:t>
      </w:r>
    </w:p>
    <w:p w14:paraId="2C8E33EE" w14:textId="0F559D6B" w:rsidR="009E4CE8" w:rsidRPr="009D4127" w:rsidRDefault="009E4CE8" w:rsidP="009E4CE8">
      <w:pPr>
        <w:pStyle w:val="49"/>
      </w:pPr>
      <w:r>
        <w:rPr>
          <w:rFonts w:hint="eastAsia"/>
        </w:rPr>
        <w:t>v</w:t>
      </w:r>
      <w:r>
        <w:t>isual studio code</w:t>
      </w:r>
    </w:p>
    <w:p w14:paraId="623D6870" w14:textId="0C2D50D4" w:rsidR="0007553D" w:rsidRPr="009D4127" w:rsidRDefault="0007553D" w:rsidP="009E4CE8">
      <w:pPr>
        <w:pStyle w:val="1e"/>
        <w:ind w:left="0"/>
      </w:pPr>
      <w:r w:rsidRPr="009D4127">
        <w:br w:type="page"/>
      </w:r>
    </w:p>
    <w:p w14:paraId="30A53B4A" w14:textId="74D4B6EA" w:rsidR="00DC6966" w:rsidRPr="009D4127" w:rsidRDefault="009E4CE8" w:rsidP="00D65C31">
      <w:pPr>
        <w:pStyle w:val="1"/>
      </w:pPr>
      <w:bookmarkStart w:id="15" w:name="_Toc177115283"/>
      <w:bookmarkEnd w:id="11"/>
      <w:r>
        <w:rPr>
          <w:rFonts w:hint="eastAsia"/>
        </w:rPr>
        <w:lastRenderedPageBreak/>
        <w:t>编程环境搭建</w:t>
      </w:r>
      <w:r>
        <w:rPr>
          <w:rFonts w:hint="eastAsia"/>
        </w:rPr>
        <w:t>-</w:t>
      </w:r>
      <w:r>
        <w:t>windows</w:t>
      </w:r>
      <w:bookmarkEnd w:id="15"/>
    </w:p>
    <w:p w14:paraId="4DE04C2A" w14:textId="33F2F7B0" w:rsidR="00DC6966" w:rsidRPr="009D4127" w:rsidRDefault="009E4CE8" w:rsidP="00382C74">
      <w:pPr>
        <w:pStyle w:val="2"/>
      </w:pPr>
      <w:bookmarkStart w:id="16" w:name="_Toc177115284"/>
      <w:r>
        <w:rPr>
          <w:rFonts w:hint="eastAsia"/>
          <w:lang w:eastAsia="zh-CN"/>
        </w:rPr>
        <w:t>g</w:t>
      </w:r>
      <w:r>
        <w:rPr>
          <w:lang w:eastAsia="zh-CN"/>
        </w:rPr>
        <w:t>++</w:t>
      </w:r>
      <w:r>
        <w:rPr>
          <w:rFonts w:hint="eastAsia"/>
          <w:lang w:eastAsia="zh-CN"/>
        </w:rPr>
        <w:t>安装</w:t>
      </w:r>
      <w:bookmarkEnd w:id="16"/>
    </w:p>
    <w:p w14:paraId="30D6CFA2" w14:textId="17537B9B" w:rsidR="00DC6966" w:rsidRPr="009D4127" w:rsidRDefault="009E4CE8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7" w:name="_Toc177115285"/>
      <w:r>
        <w:rPr>
          <w:rFonts w:hint="eastAsia"/>
        </w:rPr>
        <w:t>m</w:t>
      </w:r>
      <w:r>
        <w:t>ingw64</w:t>
      </w:r>
      <w:r>
        <w:rPr>
          <w:rFonts w:hint="eastAsia"/>
        </w:rPr>
        <w:t>下载</w:t>
      </w:r>
      <w:bookmarkEnd w:id="17"/>
    </w:p>
    <w:p w14:paraId="3BE854AA" w14:textId="39936292" w:rsidR="00DC6966" w:rsidRPr="009E4CE8" w:rsidRDefault="008A5612" w:rsidP="009E4CE8">
      <w:pPr>
        <w:spacing w:line="360" w:lineRule="auto"/>
        <w:rPr>
          <w:rFonts w:ascii="方正兰亭黑简体" w:eastAsia="方正兰亭黑简体"/>
        </w:rPr>
      </w:pPr>
      <w:hyperlink r:id="rId13" w:history="1">
        <w:r w:rsidR="009E4CE8" w:rsidRPr="00FB61F3">
          <w:rPr>
            <w:rStyle w:val="af"/>
            <w:rFonts w:ascii="方正兰亭黑简体" w:eastAsia="方正兰亭黑简体" w:hint="eastAsia"/>
          </w:rPr>
          <w:t>点击下载</w:t>
        </w:r>
      </w:hyperlink>
    </w:p>
    <w:p w14:paraId="5B04DD4A" w14:textId="47AAB05D" w:rsidR="00DC6966" w:rsidRPr="009D4127" w:rsidRDefault="009E4CE8" w:rsidP="00382C74">
      <w:pPr>
        <w:pStyle w:val="3"/>
      </w:pPr>
      <w:bookmarkStart w:id="18" w:name="_Toc177115286"/>
      <w:r>
        <w:rPr>
          <w:rFonts w:hint="eastAsia"/>
        </w:rPr>
        <w:t>安装</w:t>
      </w:r>
      <w:bookmarkEnd w:id="18"/>
    </w:p>
    <w:p w14:paraId="05930D6D" w14:textId="77777777" w:rsidR="009E4CE8" w:rsidRPr="00FB61F3" w:rsidRDefault="009E4CE8" w:rsidP="009E4CE8">
      <w:pPr>
        <w:pStyle w:val="1e"/>
        <w:rPr>
          <w:shd w:val="clear" w:color="auto" w:fill="FFFFFF"/>
        </w:rPr>
      </w:pPr>
      <w:bookmarkStart w:id="19" w:name="_Toc466755575"/>
      <w:r w:rsidRPr="00FB61F3">
        <w:rPr>
          <w:rFonts w:hint="eastAsia"/>
          <w:shd w:val="clear" w:color="auto" w:fill="FFFFFF"/>
        </w:rPr>
        <w:t>下载成功后，解压x86_64-8.1.0-release-posix-seh-rt_v6-rev0.7z.rar 到c:\mingw64</w:t>
      </w:r>
    </w:p>
    <w:p w14:paraId="244CB8E5" w14:textId="35FE4EEF" w:rsidR="0000015A" w:rsidRPr="009D4127" w:rsidRDefault="009E4CE8" w:rsidP="001454D1">
      <w:pPr>
        <w:pStyle w:val="1e"/>
      </w:pPr>
      <w:r w:rsidRPr="00FB61F3">
        <w:rPr>
          <w:rFonts w:hint="eastAsia"/>
          <w:noProof/>
          <w:shd w:val="clear" w:color="auto" w:fill="FFFFFF"/>
        </w:rPr>
        <w:drawing>
          <wp:inline distT="0" distB="0" distL="114300" distR="114300" wp14:anchorId="6947D5D4" wp14:editId="03E31C55">
            <wp:extent cx="5273040" cy="312864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r w:rsidR="0000015A" w:rsidRPr="009D4127">
        <w:t xml:space="preserve"> </w:t>
      </w:r>
    </w:p>
    <w:p w14:paraId="55518036" w14:textId="77777777" w:rsidR="00DC6966" w:rsidRPr="009D4127" w:rsidRDefault="00DC6966" w:rsidP="001454D1">
      <w:pPr>
        <w:pStyle w:val="1e"/>
        <w:rPr>
          <w:noProof/>
        </w:rPr>
      </w:pPr>
    </w:p>
    <w:p w14:paraId="32B086A9" w14:textId="48F86710" w:rsidR="00DC6966" w:rsidRPr="009D4127" w:rsidRDefault="009E4CE8" w:rsidP="00382C74">
      <w:pPr>
        <w:pStyle w:val="3"/>
        <w:rPr>
          <w:rStyle w:val="affff0"/>
          <w:i w:val="0"/>
          <w:iCs w:val="0"/>
          <w:color w:val="auto"/>
        </w:rPr>
      </w:pPr>
      <w:bookmarkStart w:id="20" w:name="_Toc177115287"/>
      <w:r>
        <w:rPr>
          <w:rFonts w:hint="eastAsia"/>
        </w:rPr>
        <w:t>安装验证</w:t>
      </w:r>
      <w:bookmarkEnd w:id="20"/>
    </w:p>
    <w:p w14:paraId="5351CE2C" w14:textId="77777777" w:rsidR="009E4CE8" w:rsidRPr="00FB61F3" w:rsidRDefault="009E4CE8" w:rsidP="009E4CE8">
      <w:pPr>
        <w:pStyle w:val="1e"/>
        <w:rPr>
          <w:shd w:val="clear" w:color="auto" w:fill="FFFFFF"/>
        </w:rPr>
      </w:pPr>
      <w:r w:rsidRPr="00FB61F3">
        <w:rPr>
          <w:rFonts w:hint="eastAsia"/>
          <w:shd w:val="clear" w:color="auto" w:fill="FFFFFF"/>
        </w:rPr>
        <w:t>在命令行终端执行：</w:t>
      </w:r>
    </w:p>
    <w:p w14:paraId="045F4E6C" w14:textId="77777777" w:rsidR="009E4CE8" w:rsidRPr="00FB61F3" w:rsidRDefault="009E4CE8" w:rsidP="009E4CE8">
      <w:pPr>
        <w:pStyle w:val="1e"/>
        <w:rPr>
          <w:shd w:val="clear" w:color="auto" w:fill="FFFFFF"/>
        </w:rPr>
      </w:pPr>
      <w:r w:rsidRPr="00FB61F3">
        <w:rPr>
          <w:rFonts w:hint="eastAsia"/>
          <w:shd w:val="clear" w:color="auto" w:fill="FFFFFF"/>
        </w:rPr>
        <w:t>g++ --version</w:t>
      </w:r>
    </w:p>
    <w:p w14:paraId="57502FF1" w14:textId="77777777" w:rsidR="009E4CE8" w:rsidRPr="00FB61F3" w:rsidRDefault="009E4CE8" w:rsidP="009E4CE8">
      <w:pPr>
        <w:pStyle w:val="1e"/>
        <w:rPr>
          <w:shd w:val="clear" w:color="auto" w:fill="FFFFFF"/>
        </w:rPr>
      </w:pPr>
      <w:r w:rsidRPr="00FB61F3">
        <w:rPr>
          <w:rFonts w:hint="eastAsia"/>
          <w:shd w:val="clear" w:color="auto" w:fill="FFFFFF"/>
        </w:rPr>
        <w:t>验证g++是否配置成功：</w:t>
      </w:r>
    </w:p>
    <w:p w14:paraId="3A4C1EEC" w14:textId="77777777" w:rsidR="009E4CE8" w:rsidRPr="003E4B38" w:rsidRDefault="009E4CE8" w:rsidP="003E4B38">
      <w:pPr>
        <w:pStyle w:val="afffff2"/>
        <w:spacing w:line="360" w:lineRule="auto"/>
        <w:ind w:leftChars="500" w:left="1000"/>
        <w:rPr>
          <w:rFonts w:ascii="方正兰亭黑简体" w:eastAsia="方正兰亭黑简体" w:hAnsi="微软雅黑"/>
          <w:sz w:val="20"/>
          <w:szCs w:val="22"/>
        </w:rPr>
      </w:pPr>
      <w:r w:rsidRPr="003E4B38">
        <w:rPr>
          <w:rFonts w:ascii="方正兰亭黑简体" w:eastAsia="方正兰亭黑简体" w:hAnsi="微软雅黑" w:hint="eastAsia"/>
          <w:sz w:val="20"/>
          <w:szCs w:val="22"/>
        </w:rPr>
        <w:lastRenderedPageBreak/>
        <w:t>g++ (x86_64-posix-seh-rev0, Built by MinGW-W64 project) 8.1.0</w:t>
      </w:r>
    </w:p>
    <w:p w14:paraId="154B0C91" w14:textId="77777777" w:rsidR="009E4CE8" w:rsidRPr="003E4B38" w:rsidRDefault="009E4CE8" w:rsidP="003E4B38">
      <w:pPr>
        <w:pStyle w:val="afffff2"/>
        <w:spacing w:line="360" w:lineRule="auto"/>
        <w:ind w:leftChars="500" w:left="1000"/>
        <w:rPr>
          <w:rFonts w:ascii="方正兰亭黑简体" w:eastAsia="方正兰亭黑简体" w:hAnsi="微软雅黑"/>
        </w:rPr>
      </w:pPr>
      <w:r w:rsidRPr="003E4B38">
        <w:rPr>
          <w:rFonts w:ascii="方正兰亭黑简体" w:eastAsia="方正兰亭黑简体" w:hAnsi="微软雅黑" w:hint="eastAsia"/>
        </w:rPr>
        <w:t>Copyright (C) 2018 Free Software Foundation, Inc.</w:t>
      </w:r>
    </w:p>
    <w:p w14:paraId="7B2DDF6E" w14:textId="77777777" w:rsidR="009E4CE8" w:rsidRPr="003E4B38" w:rsidRDefault="009E4CE8" w:rsidP="003E4B38">
      <w:pPr>
        <w:pStyle w:val="afffff2"/>
        <w:spacing w:line="360" w:lineRule="auto"/>
        <w:ind w:leftChars="500" w:left="1000"/>
        <w:rPr>
          <w:rFonts w:ascii="方正兰亭黑简体" w:eastAsia="方正兰亭黑简体" w:hAnsi="微软雅黑"/>
        </w:rPr>
      </w:pPr>
      <w:r w:rsidRPr="003E4B38">
        <w:rPr>
          <w:rFonts w:ascii="方正兰亭黑简体" w:eastAsia="方正兰亭黑简体" w:hAnsi="微软雅黑" w:hint="eastAsia"/>
        </w:rPr>
        <w:t>This is free software; see the source for copying conditions.  There is NO</w:t>
      </w:r>
    </w:p>
    <w:p w14:paraId="29E1671D" w14:textId="77777777" w:rsidR="009E4CE8" w:rsidRPr="003E4B38" w:rsidRDefault="009E4CE8" w:rsidP="003E4B38">
      <w:pPr>
        <w:pStyle w:val="afffff2"/>
        <w:spacing w:line="360" w:lineRule="auto"/>
        <w:ind w:leftChars="500" w:left="1000"/>
        <w:rPr>
          <w:rFonts w:ascii="方正兰亭黑简体" w:eastAsia="方正兰亭黑简体" w:hAnsi="微软雅黑"/>
        </w:rPr>
      </w:pPr>
      <w:r w:rsidRPr="003E4B38">
        <w:rPr>
          <w:rFonts w:ascii="方正兰亭黑简体" w:eastAsia="方正兰亭黑简体" w:hAnsi="微软雅黑" w:hint="eastAsia"/>
        </w:rPr>
        <w:t>warranty; not even for MERCHANTABILITY or FITNESS FOR A PARTICULAR PURPOSE.</w:t>
      </w:r>
    </w:p>
    <w:p w14:paraId="2867529B" w14:textId="13EAC75E" w:rsidR="00DC6966" w:rsidRPr="009D4127" w:rsidRDefault="003E4B38" w:rsidP="00382C74">
      <w:pPr>
        <w:pStyle w:val="2"/>
      </w:pPr>
      <w:bookmarkStart w:id="21" w:name="_Toc177115288"/>
      <w:r>
        <w:rPr>
          <w:lang w:eastAsia="zh-CN"/>
        </w:rPr>
        <w:t>cmake</w:t>
      </w:r>
      <w:r>
        <w:rPr>
          <w:rFonts w:hint="eastAsia"/>
          <w:lang w:eastAsia="zh-CN"/>
        </w:rPr>
        <w:t>安装</w:t>
      </w:r>
      <w:bookmarkEnd w:id="21"/>
    </w:p>
    <w:p w14:paraId="1ED8CAAB" w14:textId="6CA0CD2B" w:rsidR="00DC6966" w:rsidRPr="009D4127" w:rsidRDefault="00D44D41" w:rsidP="00382C74">
      <w:pPr>
        <w:pStyle w:val="3"/>
        <w:rPr>
          <w:color w:val="FF0000"/>
        </w:rPr>
      </w:pPr>
      <w:bookmarkStart w:id="22" w:name="_Toc177115289"/>
      <w:r>
        <w:rPr>
          <w:rFonts w:hint="eastAsia"/>
        </w:rPr>
        <w:t>下载</w:t>
      </w:r>
      <w:r>
        <w:rPr>
          <w:rFonts w:hint="eastAsia"/>
        </w:rPr>
        <w:t>&amp;</w:t>
      </w:r>
      <w:r>
        <w:rPr>
          <w:rFonts w:hint="eastAsia"/>
        </w:rPr>
        <w:t>安装</w:t>
      </w:r>
      <w:bookmarkEnd w:id="22"/>
    </w:p>
    <w:p w14:paraId="60BBC6E4" w14:textId="77777777" w:rsidR="00D44D41" w:rsidRDefault="00D44D41" w:rsidP="00D44D41">
      <w:pPr>
        <w:pStyle w:val="1e"/>
      </w:pPr>
      <w:r>
        <w:rPr>
          <w:rFonts w:hint="eastAsia"/>
        </w:rPr>
        <w:t>下载地址：</w:t>
      </w:r>
      <w:r>
        <w:t>https://cmake.org/download/ 下载64位版本。</w:t>
      </w:r>
    </w:p>
    <w:p w14:paraId="1EC9F06C" w14:textId="77777777" w:rsidR="00D44D41" w:rsidRDefault="00D44D41" w:rsidP="00D44D41">
      <w:pPr>
        <w:pStyle w:val="1e"/>
      </w:pPr>
      <w:r>
        <w:rPr>
          <w:rFonts w:ascii="宋体" w:eastAsia="宋体" w:hAnsi="宋体" w:cs="宋体" w:hint="eastAsia"/>
        </w:rPr>
        <w:t>•</w:t>
      </w:r>
      <w:r>
        <w:rPr>
          <w:rFonts w:hAnsi="方正兰亭黑简体" w:cs="方正兰亭黑简体" w:hint="eastAsia"/>
        </w:rPr>
        <w:t>如果下载的是</w:t>
      </w:r>
      <w:r>
        <w:t>cmake-3.28.0-rc4-windows-x86_64.msi，双击安装。</w:t>
      </w:r>
    </w:p>
    <w:p w14:paraId="26F37B24" w14:textId="42C97F8A" w:rsidR="00DC6966" w:rsidRPr="009D4127" w:rsidRDefault="00D44D41" w:rsidP="00D44D41">
      <w:pPr>
        <w:pStyle w:val="1e"/>
      </w:pPr>
      <w:r>
        <w:rPr>
          <w:rFonts w:ascii="宋体" w:eastAsia="宋体" w:hAnsi="宋体" w:cs="宋体" w:hint="eastAsia"/>
        </w:rPr>
        <w:t>•</w:t>
      </w:r>
      <w:r>
        <w:rPr>
          <w:rFonts w:hAnsi="方正兰亭黑简体" w:cs="方正兰亭黑简体" w:hint="eastAsia"/>
        </w:rPr>
        <w:t>如果下载的是</w:t>
      </w:r>
      <w:r>
        <w:t xml:space="preserve"> cmake-3.28.0-rc4-windows-x86_64.zip，解压到任意目录（例如C:\Program Files\</w:t>
      </w:r>
      <w:proofErr w:type="spellStart"/>
      <w:r>
        <w:t>cmake</w:t>
      </w:r>
      <w:proofErr w:type="spellEnd"/>
      <w:r>
        <w:t>）即可。然后将</w:t>
      </w:r>
      <w:proofErr w:type="spellStart"/>
      <w:r>
        <w:t>CMake</w:t>
      </w:r>
      <w:proofErr w:type="spellEnd"/>
      <w:r>
        <w:t>安装目录下的bin目录加入PATH环境变量。</w:t>
      </w:r>
    </w:p>
    <w:p w14:paraId="65C7CDB2" w14:textId="0A57456B" w:rsidR="00DC6966" w:rsidRDefault="00D44D41" w:rsidP="00382C74">
      <w:pPr>
        <w:pStyle w:val="3"/>
      </w:pPr>
      <w:bookmarkStart w:id="23" w:name="_Toc177115290"/>
      <w:r>
        <w:rPr>
          <w:rFonts w:hint="eastAsia"/>
        </w:rPr>
        <w:t>验证</w:t>
      </w:r>
      <w:bookmarkEnd w:id="23"/>
    </w:p>
    <w:p w14:paraId="5EEE6235" w14:textId="77777777" w:rsidR="00D44D41" w:rsidRDefault="00D44D41" w:rsidP="00D44D41">
      <w:pPr>
        <w:pStyle w:val="1e"/>
      </w:pPr>
      <w:r>
        <w:rPr>
          <w:rFonts w:hint="eastAsia"/>
        </w:rPr>
        <w:t>在命令行终端执行：</w:t>
      </w:r>
    </w:p>
    <w:p w14:paraId="7A3A83CF" w14:textId="77777777" w:rsidR="00D44D41" w:rsidRDefault="00D44D41" w:rsidP="00D44D41">
      <w:pPr>
        <w:pStyle w:val="1e"/>
      </w:pPr>
      <w:proofErr w:type="spellStart"/>
      <w:r>
        <w:t>cmake</w:t>
      </w:r>
      <w:proofErr w:type="spellEnd"/>
      <w:r>
        <w:t xml:space="preserve"> --version</w:t>
      </w:r>
    </w:p>
    <w:p w14:paraId="31DFA65E" w14:textId="77777777" w:rsidR="00D44D41" w:rsidRDefault="00D44D41" w:rsidP="00D44D41">
      <w:pPr>
        <w:pStyle w:val="1e"/>
      </w:pPr>
      <w:r>
        <w:rPr>
          <w:rFonts w:hint="eastAsia"/>
        </w:rPr>
        <w:t>验证</w:t>
      </w:r>
      <w:proofErr w:type="spellStart"/>
      <w:r>
        <w:t>cmake</w:t>
      </w:r>
      <w:proofErr w:type="spellEnd"/>
      <w:r>
        <w:t>是否配置成功：</w:t>
      </w:r>
    </w:p>
    <w:p w14:paraId="6BFE3BE3" w14:textId="77777777" w:rsidR="00D44D41" w:rsidRPr="00D44D41" w:rsidRDefault="00D44D41" w:rsidP="00D44D41">
      <w:pPr>
        <w:pStyle w:val="afffff2"/>
        <w:spacing w:line="360" w:lineRule="auto"/>
        <w:ind w:leftChars="500" w:left="1000"/>
        <w:rPr>
          <w:rFonts w:ascii="方正兰亭黑简体" w:eastAsia="方正兰亭黑简体" w:hAnsi="微软雅黑"/>
        </w:rPr>
      </w:pPr>
      <w:proofErr w:type="spellStart"/>
      <w:r w:rsidRPr="00D44D41">
        <w:rPr>
          <w:rFonts w:ascii="方正兰亭黑简体" w:eastAsia="方正兰亭黑简体" w:hAnsi="微软雅黑"/>
        </w:rPr>
        <w:t>cmake</w:t>
      </w:r>
      <w:proofErr w:type="spellEnd"/>
      <w:r w:rsidRPr="00D44D41">
        <w:rPr>
          <w:rFonts w:ascii="方正兰亭黑简体" w:eastAsia="方正兰亭黑简体" w:hAnsi="微软雅黑"/>
        </w:rPr>
        <w:t xml:space="preserve"> version 3.28.0-rc4</w:t>
      </w:r>
    </w:p>
    <w:p w14:paraId="510EC481" w14:textId="134C6835" w:rsidR="00D44D41" w:rsidRPr="00D44D41" w:rsidRDefault="00D44D41" w:rsidP="00D44D41">
      <w:pPr>
        <w:pStyle w:val="afffff2"/>
        <w:spacing w:line="360" w:lineRule="auto"/>
        <w:ind w:leftChars="500" w:left="1000"/>
        <w:rPr>
          <w:rFonts w:ascii="方正兰亭黑简体" w:eastAsia="方正兰亭黑简体" w:hAnsi="微软雅黑"/>
        </w:rPr>
      </w:pPr>
      <w:proofErr w:type="spellStart"/>
      <w:r w:rsidRPr="00D44D41">
        <w:rPr>
          <w:rFonts w:ascii="方正兰亭黑简体" w:eastAsia="方正兰亭黑简体" w:hAnsi="微软雅黑"/>
        </w:rPr>
        <w:t>CMake</w:t>
      </w:r>
      <w:proofErr w:type="spellEnd"/>
      <w:r w:rsidRPr="00D44D41">
        <w:rPr>
          <w:rFonts w:ascii="方正兰亭黑简体" w:eastAsia="方正兰亭黑简体" w:hAnsi="微软雅黑"/>
        </w:rPr>
        <w:t xml:space="preserve"> suite maintained and supported by </w:t>
      </w:r>
      <w:proofErr w:type="spellStart"/>
      <w:r w:rsidRPr="00D44D41">
        <w:rPr>
          <w:rFonts w:ascii="方正兰亭黑简体" w:eastAsia="方正兰亭黑简体" w:hAnsi="微软雅黑"/>
        </w:rPr>
        <w:t>Kitware</w:t>
      </w:r>
      <w:proofErr w:type="spellEnd"/>
      <w:r w:rsidRPr="00D44D41">
        <w:rPr>
          <w:rFonts w:ascii="方正兰亭黑简体" w:eastAsia="方正兰亭黑简体" w:hAnsi="微软雅黑"/>
        </w:rPr>
        <w:t xml:space="preserve"> (kitware.com/</w:t>
      </w:r>
      <w:proofErr w:type="spellStart"/>
      <w:r w:rsidRPr="00D44D41">
        <w:rPr>
          <w:rFonts w:ascii="方正兰亭黑简体" w:eastAsia="方正兰亭黑简体" w:hAnsi="微软雅黑"/>
        </w:rPr>
        <w:t>cmake</w:t>
      </w:r>
      <w:proofErr w:type="spellEnd"/>
      <w:r w:rsidRPr="00D44D41">
        <w:rPr>
          <w:rFonts w:ascii="方正兰亭黑简体" w:eastAsia="方正兰亭黑简体" w:hAnsi="微软雅黑"/>
        </w:rPr>
        <w:t>)</w:t>
      </w:r>
    </w:p>
    <w:p w14:paraId="1486A953" w14:textId="3D265F8C" w:rsidR="00DC6966" w:rsidRPr="009D4127" w:rsidRDefault="00D44D41" w:rsidP="00382C74">
      <w:pPr>
        <w:pStyle w:val="2"/>
      </w:pPr>
      <w:bookmarkStart w:id="24" w:name="_Toc177115291"/>
      <w:r>
        <w:rPr>
          <w:lang w:eastAsia="zh-CN"/>
        </w:rPr>
        <w:t>git</w:t>
      </w:r>
      <w:r>
        <w:rPr>
          <w:rFonts w:hint="eastAsia"/>
          <w:lang w:eastAsia="zh-CN"/>
        </w:rPr>
        <w:t>安装</w:t>
      </w:r>
      <w:bookmarkEnd w:id="24"/>
      <w:r w:rsidR="00DC6966" w:rsidRPr="009D4127">
        <w:t xml:space="preserve"> </w:t>
      </w:r>
    </w:p>
    <w:p w14:paraId="0D1AA122" w14:textId="59A016B2" w:rsidR="00DC6966" w:rsidRPr="009D4127" w:rsidRDefault="00A34139" w:rsidP="00382C74">
      <w:pPr>
        <w:pStyle w:val="3"/>
      </w:pPr>
      <w:bookmarkStart w:id="25" w:name="_Toc177115292"/>
      <w:r>
        <w:rPr>
          <w:rFonts w:hint="eastAsia"/>
        </w:rPr>
        <w:t>下载</w:t>
      </w:r>
      <w:bookmarkEnd w:id="25"/>
    </w:p>
    <w:p w14:paraId="37CBC7DA" w14:textId="7A580340" w:rsidR="00A34139" w:rsidRDefault="00A34139" w:rsidP="00A34139">
      <w:pPr>
        <w:pStyle w:val="1e"/>
        <w:rPr>
          <w:rStyle w:val="af"/>
        </w:rPr>
      </w:pPr>
      <w:r w:rsidRPr="00FB61F3">
        <w:rPr>
          <w:rFonts w:hint="eastAsia"/>
        </w:rPr>
        <w:t>官网：</w:t>
      </w:r>
      <w:r w:rsidRPr="00FB61F3">
        <w:rPr>
          <w:rFonts w:hint="eastAsia"/>
          <w:color w:val="404040"/>
          <w:shd w:val="clear" w:color="auto" w:fill="FAFAFA"/>
        </w:rPr>
        <w:t> </w:t>
      </w:r>
      <w:hyperlink r:id="rId15" w:tgtFrame="_blank" w:history="1">
        <w:r w:rsidRPr="00FB61F3">
          <w:rPr>
            <w:rStyle w:val="af"/>
            <w:rFonts w:hint="eastAsia"/>
          </w:rPr>
          <w:t>https://git-scm.com/download</w:t>
        </w:r>
      </w:hyperlink>
    </w:p>
    <w:p w14:paraId="1D81AC6F" w14:textId="3FF5E386" w:rsidR="00A34139" w:rsidRPr="00A34139" w:rsidRDefault="00A34139" w:rsidP="00A34139">
      <w:pPr>
        <w:pStyle w:val="3"/>
      </w:pPr>
      <w:bookmarkStart w:id="26" w:name="_Toc177115293"/>
      <w:r w:rsidRPr="00A34139">
        <w:rPr>
          <w:rFonts w:hint="eastAsia"/>
        </w:rPr>
        <w:t>安装</w:t>
      </w:r>
      <w:bookmarkEnd w:id="26"/>
    </w:p>
    <w:p w14:paraId="10AFE718" w14:textId="77777777" w:rsidR="00A34139" w:rsidRPr="00FB61F3" w:rsidRDefault="00A34139" w:rsidP="00A34139">
      <w:pPr>
        <w:pStyle w:val="1e"/>
      </w:pPr>
      <w:r w:rsidRPr="00FB61F3">
        <w:rPr>
          <w:rFonts w:hint="eastAsia"/>
        </w:rPr>
        <w:t>安装过程有</w:t>
      </w:r>
      <w:r w:rsidRPr="00FB61F3">
        <w:rPr>
          <w:rFonts w:hint="eastAsia"/>
          <w:color w:val="FF0000"/>
        </w:rPr>
        <w:t>两步需要注意</w:t>
      </w:r>
      <w:r w:rsidRPr="00FB61F3">
        <w:rPr>
          <w:rFonts w:hint="eastAsia"/>
        </w:rPr>
        <w:t>，其它步骤按默认安装即可。</w:t>
      </w:r>
    </w:p>
    <w:p w14:paraId="47414103" w14:textId="4814F5F3" w:rsidR="00A34139" w:rsidRPr="00FB61F3" w:rsidRDefault="00A34139" w:rsidP="00A34139">
      <w:pPr>
        <w:pStyle w:val="49"/>
      </w:pPr>
      <w:r w:rsidRPr="00FB61F3">
        <w:rPr>
          <w:rFonts w:hint="eastAsia"/>
        </w:rPr>
        <w:t>修改系统的环境变量</w:t>
      </w:r>
    </w:p>
    <w:p w14:paraId="2D67D9E5" w14:textId="77777777" w:rsidR="00A34139" w:rsidRPr="00FB61F3" w:rsidRDefault="00A34139" w:rsidP="00A34139">
      <w:pPr>
        <w:pStyle w:val="1e"/>
      </w:pPr>
      <w:r w:rsidRPr="00FB61F3">
        <w:rPr>
          <w:rFonts w:hint="eastAsia"/>
          <w:noProof/>
        </w:rPr>
        <w:lastRenderedPageBreak/>
        <w:drawing>
          <wp:inline distT="0" distB="0" distL="0" distR="0" wp14:anchorId="1D55B1DC" wp14:editId="7B950309">
            <wp:extent cx="4201065" cy="2307892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73" cy="232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EFCD0" w14:textId="77777777" w:rsidR="00A34139" w:rsidRPr="00FB61F3" w:rsidRDefault="00A34139" w:rsidP="00A34139">
      <w:pPr>
        <w:pStyle w:val="49"/>
      </w:pPr>
      <w:r w:rsidRPr="00FB61F3">
        <w:rPr>
          <w:rFonts w:hint="eastAsia"/>
        </w:rPr>
        <w:t>配置行尾的结束符</w:t>
      </w:r>
    </w:p>
    <w:p w14:paraId="33D56A24" w14:textId="77777777" w:rsidR="00A34139" w:rsidRPr="00FB61F3" w:rsidRDefault="00A34139" w:rsidP="00A34139">
      <w:pPr>
        <w:pStyle w:val="1e"/>
      </w:pPr>
      <w:r w:rsidRPr="00FB61F3">
        <w:rPr>
          <w:rFonts w:hint="eastAsia"/>
          <w:noProof/>
        </w:rPr>
        <w:drawing>
          <wp:inline distT="0" distB="0" distL="0" distR="0" wp14:anchorId="1EA2605D" wp14:editId="56579F6F">
            <wp:extent cx="4339087" cy="2175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17" cy="219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66776" w14:textId="3F79EE26" w:rsidR="00A34139" w:rsidRPr="00A34139" w:rsidRDefault="00A34139" w:rsidP="00A34139">
      <w:pPr>
        <w:pStyle w:val="3"/>
        <w:rPr>
          <w:rStyle w:val="af"/>
          <w:rFonts w:ascii="方正兰亭黑简体" w:hAnsi="微软雅黑"/>
          <w:color w:val="000000" w:themeColor="text1"/>
        </w:rPr>
      </w:pPr>
      <w:bookmarkStart w:id="27" w:name="_Toc177115294"/>
      <w:r>
        <w:rPr>
          <w:rStyle w:val="af"/>
          <w:rFonts w:ascii="方正兰亭黑简体" w:hAnsi="微软雅黑"/>
          <w:color w:val="000000" w:themeColor="text1"/>
        </w:rPr>
        <w:t>git</w:t>
      </w:r>
      <w:r>
        <w:rPr>
          <w:rStyle w:val="af"/>
          <w:rFonts w:ascii="方正兰亭黑简体" w:hAnsi="微软雅黑" w:hint="eastAsia"/>
          <w:color w:val="000000" w:themeColor="text1"/>
        </w:rPr>
        <w:t>配置检查与用户设置</w:t>
      </w:r>
      <w:bookmarkEnd w:id="27"/>
    </w:p>
    <w:p w14:paraId="1FF98494" w14:textId="77777777" w:rsidR="00A34139" w:rsidRPr="00FB61F3" w:rsidRDefault="00A34139" w:rsidP="00A34139">
      <w:pPr>
        <w:pStyle w:val="1e"/>
      </w:pPr>
      <w:r w:rsidRPr="00FB61F3">
        <w:rPr>
          <w:rFonts w:hint="eastAsia"/>
        </w:rPr>
        <w:t>在WINDOWS资源管理器任何一个目录下点击鼠标右键，选择Git Bash Here打开git命令行工具(后面的命令都是在Git Bash环境下执行)：</w:t>
      </w:r>
    </w:p>
    <w:p w14:paraId="425FED72" w14:textId="77777777" w:rsidR="00A34139" w:rsidRPr="00FB61F3" w:rsidRDefault="00A34139" w:rsidP="00A34139">
      <w:pPr>
        <w:pStyle w:val="1e"/>
      </w:pPr>
      <w:r w:rsidRPr="00FB61F3">
        <w:rPr>
          <w:rFonts w:hint="eastAsia"/>
          <w:noProof/>
        </w:rPr>
        <w:drawing>
          <wp:inline distT="0" distB="0" distL="0" distR="0" wp14:anchorId="00D5AD32" wp14:editId="2061FBA8">
            <wp:extent cx="2872740" cy="272605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F36C" w14:textId="77777777" w:rsidR="00A34139" w:rsidRPr="00FB61F3" w:rsidRDefault="00A34139" w:rsidP="00A34139">
      <w:pPr>
        <w:pStyle w:val="1e"/>
        <w:rPr>
          <w:b/>
        </w:rPr>
      </w:pPr>
      <w:r w:rsidRPr="00FB61F3">
        <w:rPr>
          <w:rFonts w:hint="eastAsia"/>
          <w:b/>
        </w:rPr>
        <w:lastRenderedPageBreak/>
        <w:t>检查用户名和邮箱是否配置</w:t>
      </w:r>
    </w:p>
    <w:p w14:paraId="259B5B3D" w14:textId="77777777" w:rsidR="00A34139" w:rsidRPr="00FB61F3" w:rsidRDefault="00A34139" w:rsidP="00A34139">
      <w:pPr>
        <w:pStyle w:val="1e"/>
      </w:pPr>
      <w:r w:rsidRPr="00FB61F3">
        <w:rPr>
          <w:rFonts w:hint="eastAsia"/>
        </w:rPr>
        <w:t>$ git config --global --list</w:t>
      </w:r>
    </w:p>
    <w:p w14:paraId="5408074E" w14:textId="77777777" w:rsidR="00A34139" w:rsidRPr="00FB61F3" w:rsidRDefault="00A34139" w:rsidP="00A34139">
      <w:pPr>
        <w:pStyle w:val="1e"/>
        <w:rPr>
          <w:b/>
        </w:rPr>
      </w:pPr>
      <w:r w:rsidRPr="00FB61F3">
        <w:rPr>
          <w:rFonts w:hint="eastAsia"/>
          <w:b/>
        </w:rPr>
        <w:t>如未配置，则执行以下命令进行配置：</w:t>
      </w:r>
    </w:p>
    <w:p w14:paraId="530D1480" w14:textId="77777777" w:rsidR="00A34139" w:rsidRPr="00FB61F3" w:rsidRDefault="00A34139" w:rsidP="00A34139">
      <w:pPr>
        <w:pStyle w:val="1e"/>
      </w:pPr>
      <w:r w:rsidRPr="00FB61F3">
        <w:rPr>
          <w:rFonts w:hint="eastAsia"/>
        </w:rPr>
        <w:t xml:space="preserve">$ git config </w:t>
      </w:r>
      <w:r w:rsidRPr="00FB61F3">
        <w:rPr>
          <w:rFonts w:ascii="宋体" w:eastAsia="宋体" w:hAnsi="宋体" w:cs="宋体" w:hint="eastAsia"/>
        </w:rPr>
        <w:t>–</w:t>
      </w:r>
      <w:r w:rsidRPr="00FB61F3">
        <w:rPr>
          <w:rFonts w:hint="eastAsia"/>
        </w:rPr>
        <w:t>global user.name "这里换上你的用户名"</w:t>
      </w:r>
    </w:p>
    <w:p w14:paraId="37D8522F" w14:textId="77777777" w:rsidR="00A34139" w:rsidRPr="00FB61F3" w:rsidRDefault="00A34139" w:rsidP="00A34139">
      <w:pPr>
        <w:pStyle w:val="1e"/>
      </w:pPr>
      <w:r w:rsidRPr="00FB61F3">
        <w:rPr>
          <w:rFonts w:hint="eastAsia"/>
        </w:rPr>
        <w:t xml:space="preserve">$ git config --global </w:t>
      </w:r>
      <w:proofErr w:type="spellStart"/>
      <w:r w:rsidRPr="00FB61F3">
        <w:rPr>
          <w:rFonts w:hint="eastAsia"/>
        </w:rPr>
        <w:t>user.email</w:t>
      </w:r>
      <w:proofErr w:type="spellEnd"/>
      <w:r w:rsidRPr="00FB61F3">
        <w:rPr>
          <w:rFonts w:hint="eastAsia"/>
        </w:rPr>
        <w:t xml:space="preserve"> "这里换上你的邮箱"</w:t>
      </w:r>
    </w:p>
    <w:p w14:paraId="197C2287" w14:textId="77777777" w:rsidR="00A34139" w:rsidRPr="00FB61F3" w:rsidRDefault="00A34139" w:rsidP="00A34139">
      <w:pPr>
        <w:pStyle w:val="3"/>
      </w:pPr>
      <w:bookmarkStart w:id="28" w:name="_Toc177115295"/>
      <w:r w:rsidRPr="00FB61F3">
        <w:rPr>
          <w:rFonts w:hint="eastAsia"/>
        </w:rPr>
        <w:t>安装</w:t>
      </w:r>
      <w:r w:rsidRPr="00FB61F3">
        <w:rPr>
          <w:rFonts w:hint="eastAsia"/>
        </w:rPr>
        <w:t>TortoiseGit[</w:t>
      </w:r>
      <w:r w:rsidRPr="00FB61F3">
        <w:rPr>
          <w:rFonts w:hint="eastAsia"/>
        </w:rPr>
        <w:t>可选</w:t>
      </w:r>
      <w:r w:rsidRPr="00FB61F3">
        <w:rPr>
          <w:rFonts w:hint="eastAsia"/>
        </w:rPr>
        <w:t>]</w:t>
      </w:r>
      <w:bookmarkEnd w:id="28"/>
    </w:p>
    <w:p w14:paraId="4A3C75F7" w14:textId="77777777" w:rsidR="00A34139" w:rsidRPr="00FB61F3" w:rsidRDefault="00A34139" w:rsidP="00A34139">
      <w:pPr>
        <w:pStyle w:val="1e"/>
        <w:rPr>
          <w:rStyle w:val="af"/>
        </w:rPr>
      </w:pPr>
      <w:r w:rsidRPr="00FB61F3">
        <w:rPr>
          <w:rFonts w:hint="eastAsia"/>
        </w:rPr>
        <w:t>官网：</w:t>
      </w:r>
      <w:r>
        <w:rPr>
          <w:rFonts w:ascii="Huawei Sans" w:hAnsi="Huawei Sans"/>
        </w:rPr>
        <w:fldChar w:fldCharType="begin"/>
      </w:r>
      <w:r>
        <w:instrText xml:space="preserve"> HYPERLINK "https://tortoisegit.org/" </w:instrText>
      </w:r>
      <w:r>
        <w:rPr>
          <w:rFonts w:ascii="Huawei Sans" w:hAnsi="Huawei Sans"/>
        </w:rPr>
        <w:fldChar w:fldCharType="separate"/>
      </w:r>
      <w:r w:rsidRPr="00FB61F3">
        <w:rPr>
          <w:rStyle w:val="af"/>
          <w:rFonts w:hint="eastAsia"/>
        </w:rPr>
        <w:t>https://tortoisegit.org/</w:t>
      </w:r>
      <w:r>
        <w:rPr>
          <w:rStyle w:val="af"/>
        </w:rPr>
        <w:fldChar w:fldCharType="end"/>
      </w:r>
    </w:p>
    <w:p w14:paraId="0C8669BD" w14:textId="77777777" w:rsidR="00A34139" w:rsidRPr="00FB61F3" w:rsidRDefault="00A34139" w:rsidP="00A34139">
      <w:pPr>
        <w:pStyle w:val="1e"/>
        <w:rPr>
          <w:b/>
        </w:rPr>
      </w:pPr>
      <w:r w:rsidRPr="00FB61F3">
        <w:rPr>
          <w:rFonts w:hint="eastAsia"/>
          <w:b/>
        </w:rPr>
        <w:t>按默认安装即可</w:t>
      </w:r>
    </w:p>
    <w:p w14:paraId="714F18B5" w14:textId="77777777" w:rsidR="00A34139" w:rsidRPr="00FB61F3" w:rsidRDefault="00A34139" w:rsidP="00A34139">
      <w:pPr>
        <w:pStyle w:val="2"/>
      </w:pPr>
      <w:bookmarkStart w:id="29" w:name="_Toc177115296"/>
      <w:r w:rsidRPr="00FB61F3">
        <w:rPr>
          <w:rFonts w:hint="eastAsia"/>
        </w:rPr>
        <w:t>Visual Studio Code</w:t>
      </w:r>
      <w:r w:rsidRPr="00FB61F3">
        <w:rPr>
          <w:rFonts w:hint="eastAsia"/>
        </w:rPr>
        <w:t>安装</w:t>
      </w:r>
      <w:bookmarkEnd w:id="29"/>
    </w:p>
    <w:p w14:paraId="21C08C0D" w14:textId="2228ABA5" w:rsidR="00A34139" w:rsidRDefault="00A34139" w:rsidP="00A34139">
      <w:pPr>
        <w:pStyle w:val="3"/>
        <w:rPr>
          <w:rStyle w:val="af"/>
          <w:rFonts w:ascii="方正兰亭黑简体" w:hAnsi="微软雅黑"/>
          <w:color w:val="000000" w:themeColor="text1"/>
        </w:rPr>
      </w:pPr>
      <w:bookmarkStart w:id="30" w:name="_Toc177115297"/>
      <w:r w:rsidRPr="00A34139">
        <w:rPr>
          <w:rStyle w:val="af"/>
          <w:rFonts w:ascii="方正兰亭黑简体" w:hAnsi="微软雅黑" w:hint="eastAsia"/>
          <w:color w:val="000000" w:themeColor="text1"/>
        </w:rPr>
        <w:t>下载与安装</w:t>
      </w:r>
      <w:bookmarkEnd w:id="30"/>
    </w:p>
    <w:p w14:paraId="73D42DBF" w14:textId="77777777" w:rsidR="00A34139" w:rsidRPr="00FB61F3" w:rsidRDefault="00A34139" w:rsidP="00A34139">
      <w:pPr>
        <w:pStyle w:val="1e"/>
      </w:pPr>
      <w:r w:rsidRPr="00FB61F3">
        <w:rPr>
          <w:rFonts w:hint="eastAsia"/>
        </w:rPr>
        <w:t>官网：</w:t>
      </w:r>
      <w:r>
        <w:rPr>
          <w:rFonts w:ascii="Huawei Sans" w:hAnsi="Huawei Sans"/>
        </w:rPr>
        <w:fldChar w:fldCharType="begin"/>
      </w:r>
      <w:r>
        <w:instrText xml:space="preserve"> HYPERLINK "https://code.visualstudio.com/download" </w:instrText>
      </w:r>
      <w:r>
        <w:rPr>
          <w:rFonts w:ascii="Huawei Sans" w:hAnsi="Huawei Sans"/>
        </w:rPr>
        <w:fldChar w:fldCharType="separate"/>
      </w:r>
      <w:r w:rsidRPr="00FB61F3">
        <w:rPr>
          <w:rStyle w:val="af"/>
          <w:rFonts w:hint="eastAsia"/>
        </w:rPr>
        <w:t>https://code.visualstudio.com/download</w:t>
      </w:r>
      <w:r>
        <w:rPr>
          <w:rStyle w:val="af"/>
        </w:rPr>
        <w:fldChar w:fldCharType="end"/>
      </w:r>
    </w:p>
    <w:p w14:paraId="0D4D9184" w14:textId="6A90772E" w:rsidR="00A34139" w:rsidRPr="00A34139" w:rsidRDefault="00A34139" w:rsidP="00A34139">
      <w:pPr>
        <w:pStyle w:val="1e"/>
        <w:rPr>
          <w:rStyle w:val="af"/>
          <w:color w:val="000000" w:themeColor="text1"/>
        </w:rPr>
      </w:pPr>
      <w:r w:rsidRPr="00FB61F3">
        <w:rPr>
          <w:rFonts w:hint="eastAsia"/>
        </w:rPr>
        <w:t>默认步骤安装即可。</w:t>
      </w:r>
    </w:p>
    <w:p w14:paraId="0D316234" w14:textId="43391593" w:rsidR="00A34139" w:rsidRDefault="00A34139" w:rsidP="00A34139">
      <w:pPr>
        <w:pStyle w:val="3"/>
        <w:rPr>
          <w:rStyle w:val="af"/>
          <w:rFonts w:ascii="方正兰亭黑简体" w:hAnsi="微软雅黑"/>
          <w:color w:val="000000" w:themeColor="text1"/>
        </w:rPr>
      </w:pPr>
      <w:bookmarkStart w:id="31" w:name="_Toc177115298"/>
      <w:r>
        <w:rPr>
          <w:rStyle w:val="af"/>
          <w:rFonts w:ascii="方正兰亭黑简体" w:hAnsi="微软雅黑" w:hint="eastAsia"/>
          <w:color w:val="000000" w:themeColor="text1"/>
        </w:rPr>
        <w:lastRenderedPageBreak/>
        <w:t>推荐插件列表</w:t>
      </w:r>
      <w:bookmarkEnd w:id="31"/>
    </w:p>
    <w:p w14:paraId="7FFD7786" w14:textId="2D29089C" w:rsidR="00A34139" w:rsidRDefault="00A34139" w:rsidP="00A34139">
      <w:pPr>
        <w:pStyle w:val="1e"/>
        <w:rPr>
          <w:rStyle w:val="af"/>
          <w:color w:val="000000" w:themeColor="text1"/>
        </w:rPr>
      </w:pPr>
      <w:r w:rsidRPr="00A34139">
        <w:rPr>
          <w:rFonts w:hint="eastAsia"/>
          <w:noProof/>
        </w:rPr>
        <w:drawing>
          <wp:inline distT="0" distB="0" distL="0" distR="0" wp14:anchorId="5D0400FC" wp14:editId="7DA6A194">
            <wp:extent cx="3486150" cy="502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169B" w14:textId="77777777" w:rsidR="00A34139" w:rsidRPr="00FB61F3" w:rsidRDefault="00A34139" w:rsidP="00A34139">
      <w:pPr>
        <w:pStyle w:val="1e"/>
      </w:pPr>
      <w:r w:rsidRPr="00FB61F3">
        <w:rPr>
          <w:rFonts w:hint="eastAsia"/>
        </w:rPr>
        <w:t>点开Extensions，在搜索栏搜索对应插件名称，点击Install即可。</w:t>
      </w:r>
    </w:p>
    <w:p w14:paraId="2EFFF693" w14:textId="77777777" w:rsidR="00A34139" w:rsidRPr="00FB61F3" w:rsidRDefault="00A34139" w:rsidP="004233F4">
      <w:pPr>
        <w:pStyle w:val="1e"/>
        <w:numPr>
          <w:ilvl w:val="0"/>
          <w:numId w:val="17"/>
        </w:numPr>
      </w:pPr>
      <w:r w:rsidRPr="00FB61F3">
        <w:rPr>
          <w:rFonts w:hint="eastAsia"/>
        </w:rPr>
        <w:t>Bracket Pair Colorizer</w:t>
      </w:r>
    </w:p>
    <w:p w14:paraId="2CA33D12" w14:textId="77777777" w:rsidR="00A34139" w:rsidRPr="00FB61F3" w:rsidRDefault="00A34139" w:rsidP="004233F4">
      <w:pPr>
        <w:pStyle w:val="1e"/>
        <w:numPr>
          <w:ilvl w:val="0"/>
          <w:numId w:val="17"/>
        </w:numPr>
      </w:pPr>
      <w:proofErr w:type="spellStart"/>
      <w:r w:rsidRPr="00FB61F3">
        <w:rPr>
          <w:rFonts w:hint="eastAsia"/>
        </w:rPr>
        <w:t>Todo</w:t>
      </w:r>
      <w:proofErr w:type="spellEnd"/>
      <w:r w:rsidRPr="00FB61F3">
        <w:rPr>
          <w:rFonts w:hint="eastAsia"/>
        </w:rPr>
        <w:t xml:space="preserve"> Tree</w:t>
      </w:r>
    </w:p>
    <w:p w14:paraId="0D6AA2F3" w14:textId="77777777" w:rsidR="00A34139" w:rsidRPr="00FB61F3" w:rsidRDefault="00A34139" w:rsidP="004233F4">
      <w:pPr>
        <w:pStyle w:val="1e"/>
        <w:numPr>
          <w:ilvl w:val="0"/>
          <w:numId w:val="17"/>
        </w:numPr>
      </w:pPr>
      <w:r w:rsidRPr="00FB61F3">
        <w:rPr>
          <w:rFonts w:hint="eastAsia"/>
        </w:rPr>
        <w:t xml:space="preserve">Visual Studio </w:t>
      </w:r>
      <w:proofErr w:type="spellStart"/>
      <w:r w:rsidRPr="00FB61F3">
        <w:rPr>
          <w:rFonts w:hint="eastAsia"/>
        </w:rPr>
        <w:t>IntelliCode</w:t>
      </w:r>
      <w:proofErr w:type="spellEnd"/>
    </w:p>
    <w:p w14:paraId="4EF9FBB9" w14:textId="77777777" w:rsidR="00A34139" w:rsidRPr="00FB61F3" w:rsidRDefault="00A34139" w:rsidP="004233F4">
      <w:pPr>
        <w:pStyle w:val="1e"/>
        <w:numPr>
          <w:ilvl w:val="0"/>
          <w:numId w:val="17"/>
        </w:numPr>
      </w:pPr>
      <w:r w:rsidRPr="00FB61F3">
        <w:rPr>
          <w:rFonts w:hint="eastAsia"/>
        </w:rPr>
        <w:t>C/C++ for Visual Studio Code</w:t>
      </w:r>
    </w:p>
    <w:p w14:paraId="1A3C1A32" w14:textId="77777777" w:rsidR="00A34139" w:rsidRPr="00A34139" w:rsidRDefault="00A34139" w:rsidP="00A34139">
      <w:pPr>
        <w:pStyle w:val="1e"/>
        <w:rPr>
          <w:rStyle w:val="af"/>
          <w:color w:val="000000" w:themeColor="text1"/>
        </w:rPr>
      </w:pPr>
    </w:p>
    <w:p w14:paraId="6D54C951" w14:textId="04FCCF54" w:rsidR="00A34139" w:rsidRPr="00A34139" w:rsidRDefault="00A34139" w:rsidP="00B72232">
      <w:pPr>
        <w:pStyle w:val="3"/>
        <w:rPr>
          <w:rStyle w:val="af"/>
          <w:rFonts w:ascii="方正兰亭黑简体" w:hAnsi="微软雅黑"/>
          <w:color w:val="000000" w:themeColor="text1"/>
        </w:rPr>
      </w:pPr>
      <w:bookmarkStart w:id="32" w:name="_Toc177115299"/>
      <w:r>
        <w:rPr>
          <w:rStyle w:val="af"/>
          <w:rFonts w:ascii="方正兰亭黑简体" w:hAnsi="微软雅黑" w:hint="eastAsia"/>
          <w:color w:val="000000" w:themeColor="text1"/>
        </w:rPr>
        <w:t>推荐配置</w:t>
      </w:r>
      <w:bookmarkEnd w:id="32"/>
    </w:p>
    <w:p w14:paraId="4DB30DE8" w14:textId="77777777" w:rsidR="00B72232" w:rsidRPr="00FB61F3" w:rsidRDefault="00B72232" w:rsidP="00B72232">
      <w:pPr>
        <w:pStyle w:val="4"/>
        <w:rPr>
          <w:rFonts w:hint="default"/>
        </w:rPr>
      </w:pPr>
      <w:r w:rsidRPr="00FB61F3">
        <w:t>Auto Save</w:t>
      </w:r>
    </w:p>
    <w:p w14:paraId="6929632E" w14:textId="77777777" w:rsidR="00B72232" w:rsidRPr="00FB61F3" w:rsidRDefault="00B72232" w:rsidP="00B72232">
      <w:pPr>
        <w:pStyle w:val="1e"/>
      </w:pPr>
      <w:r w:rsidRPr="00FB61F3">
        <w:rPr>
          <w:rFonts w:cs="Segoe UI" w:hint="eastAsia"/>
          <w:color w:val="333333"/>
          <w:szCs w:val="21"/>
        </w:rPr>
        <w:t>先打开首选项设置（ctrl + ,），搜索“Auto Save”。</w:t>
      </w:r>
    </w:p>
    <w:p w14:paraId="73CEDD1C" w14:textId="77777777" w:rsidR="00B72232" w:rsidRPr="00FB61F3" w:rsidRDefault="00B72232" w:rsidP="00B72232">
      <w:pPr>
        <w:pStyle w:val="1e"/>
        <w:rPr>
          <w:b/>
        </w:rPr>
      </w:pPr>
      <w:r w:rsidRPr="00FB61F3">
        <w:rPr>
          <w:rFonts w:hint="eastAsia"/>
          <w:noProof/>
        </w:rPr>
        <w:lastRenderedPageBreak/>
        <w:drawing>
          <wp:inline distT="0" distB="0" distL="0" distR="0" wp14:anchorId="13053F89" wp14:editId="4B633147">
            <wp:extent cx="5274310" cy="1432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F9C" w14:textId="77777777" w:rsidR="00B72232" w:rsidRPr="00FB61F3" w:rsidRDefault="00B72232" w:rsidP="00B72232">
      <w:pPr>
        <w:pStyle w:val="4"/>
        <w:rPr>
          <w:rFonts w:hint="default"/>
        </w:rPr>
      </w:pPr>
      <w:r w:rsidRPr="00FB61F3">
        <w:t>Auto format</w:t>
      </w:r>
    </w:p>
    <w:p w14:paraId="05979801" w14:textId="77777777" w:rsidR="00B72232" w:rsidRPr="00FB61F3" w:rsidRDefault="00B72232" w:rsidP="00B72232">
      <w:pPr>
        <w:pStyle w:val="1e"/>
        <w:rPr>
          <w:rFonts w:cs="Segoe UI"/>
          <w:color w:val="333333"/>
          <w:szCs w:val="21"/>
        </w:rPr>
      </w:pPr>
      <w:r w:rsidRPr="00FB61F3">
        <w:rPr>
          <w:rFonts w:cs="Segoe UI" w:hint="eastAsia"/>
          <w:color w:val="333333"/>
          <w:szCs w:val="21"/>
        </w:rPr>
        <w:t>先打开首选项设置（ctrl + ,），搜索“format”，可勾选“Editor: Format On Paste”，“Editor: Format On Save”，以在粘贴和保存文件时自动格式化。</w:t>
      </w:r>
    </w:p>
    <w:p w14:paraId="23AF1A28" w14:textId="77777777" w:rsidR="00B72232" w:rsidRPr="00FB61F3" w:rsidRDefault="00B72232" w:rsidP="00B72232">
      <w:pPr>
        <w:pStyle w:val="1e"/>
        <w:rPr>
          <w:rFonts w:cs="Segoe UI"/>
          <w:color w:val="333333"/>
          <w:szCs w:val="21"/>
        </w:rPr>
      </w:pPr>
      <w:r w:rsidRPr="00FB61F3">
        <w:rPr>
          <w:rFonts w:cs="Segoe UI" w:hint="eastAsia"/>
          <w:noProof/>
          <w:color w:val="333333"/>
          <w:szCs w:val="21"/>
        </w:rPr>
        <w:drawing>
          <wp:inline distT="0" distB="0" distL="0" distR="0" wp14:anchorId="376647B6" wp14:editId="69D9DF91">
            <wp:extent cx="5274310" cy="2250372"/>
            <wp:effectExtent l="0" t="0" r="2540" b="0"/>
            <wp:docPr id="9" name="图片 9" descr="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a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486D" w14:textId="77777777" w:rsidR="00B72232" w:rsidRPr="00FB61F3" w:rsidRDefault="00B72232" w:rsidP="00B72232">
      <w:pPr>
        <w:pStyle w:val="4"/>
        <w:rPr>
          <w:rFonts w:hint="default"/>
        </w:rPr>
      </w:pPr>
      <w:r w:rsidRPr="00FB61F3">
        <w:t>Clang_format_style</w:t>
      </w:r>
    </w:p>
    <w:p w14:paraId="6D66338B" w14:textId="77777777" w:rsidR="00B72232" w:rsidRPr="00FB61F3" w:rsidRDefault="00B72232" w:rsidP="00B72232">
      <w:pPr>
        <w:pStyle w:val="1e"/>
        <w:rPr>
          <w:b/>
        </w:rPr>
      </w:pPr>
      <w:r w:rsidRPr="00FB61F3">
        <w:rPr>
          <w:rFonts w:hint="eastAsia"/>
          <w:noProof/>
        </w:rPr>
        <w:drawing>
          <wp:inline distT="0" distB="0" distL="0" distR="0" wp14:anchorId="66629E55" wp14:editId="706108DB">
            <wp:extent cx="5325974" cy="2208362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457" cy="22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34F" w14:textId="77777777" w:rsidR="00B72232" w:rsidRPr="00FB61F3" w:rsidRDefault="00B72232" w:rsidP="00B72232">
      <w:pPr>
        <w:pStyle w:val="1e"/>
      </w:pPr>
      <w:r w:rsidRPr="00FB61F3">
        <w:rPr>
          <w:rFonts w:hint="eastAsia"/>
          <w:b/>
        </w:rPr>
        <w:t>注：</w:t>
      </w:r>
      <w:proofErr w:type="spellStart"/>
      <w:r w:rsidRPr="00FB61F3">
        <w:rPr>
          <w:rFonts w:hint="eastAsia"/>
          <w:b/>
        </w:rPr>
        <w:t>Clang_format_path</w:t>
      </w:r>
      <w:proofErr w:type="spellEnd"/>
      <w:r w:rsidRPr="00FB61F3">
        <w:rPr>
          <w:rFonts w:hint="eastAsia"/>
          <w:b/>
        </w:rPr>
        <w:t>中，填入</w:t>
      </w:r>
      <w:r w:rsidRPr="00FB61F3">
        <w:rPr>
          <w:rFonts w:hint="eastAsia"/>
        </w:rPr>
        <w:t>C/C++ for Visual Studio Code中，clang-format工具的安装路径，一般在C盘个人目录下：</w:t>
      </w:r>
    </w:p>
    <w:p w14:paraId="608CC242" w14:textId="77777777" w:rsidR="00B72232" w:rsidRPr="00FB61F3" w:rsidRDefault="00B72232" w:rsidP="00B72232">
      <w:pPr>
        <w:pStyle w:val="1e"/>
      </w:pPr>
      <w:r w:rsidRPr="00FB61F3">
        <w:rPr>
          <w:rFonts w:hint="eastAsia"/>
        </w:rPr>
        <w:t>C:\Users\{你的用户名} \.</w:t>
      </w:r>
      <w:proofErr w:type="spellStart"/>
      <w:r w:rsidRPr="00FB61F3">
        <w:rPr>
          <w:rFonts w:hint="eastAsia"/>
        </w:rPr>
        <w:t>vscode</w:t>
      </w:r>
      <w:proofErr w:type="spellEnd"/>
      <w:r w:rsidRPr="00FB61F3">
        <w:rPr>
          <w:rFonts w:hint="eastAsia"/>
        </w:rPr>
        <w:t>\extensions\</w:t>
      </w:r>
      <w:proofErr w:type="spellStart"/>
      <w:r w:rsidRPr="00FB61F3">
        <w:rPr>
          <w:rFonts w:hint="eastAsia"/>
        </w:rPr>
        <w:t>ms-vscode.cpptools</w:t>
      </w:r>
      <w:proofErr w:type="spellEnd"/>
      <w:r w:rsidRPr="00FB61F3">
        <w:rPr>
          <w:rFonts w:hint="eastAsia"/>
        </w:rPr>
        <w:t>-{版本号}\LLVM\bin\ clang-format.exe</w:t>
      </w:r>
    </w:p>
    <w:p w14:paraId="1164A8CC" w14:textId="77777777" w:rsidR="00A34139" w:rsidRPr="00A34139" w:rsidRDefault="00A34139" w:rsidP="00A34139">
      <w:pPr>
        <w:pStyle w:val="1e"/>
        <w:rPr>
          <w:rStyle w:val="af"/>
          <w:color w:val="000000" w:themeColor="text1"/>
        </w:rPr>
      </w:pPr>
    </w:p>
    <w:p w14:paraId="2C9EA5A4" w14:textId="5ADF9A2E" w:rsidR="00B72232" w:rsidRDefault="00B72232" w:rsidP="00A34139">
      <w:pPr>
        <w:pStyle w:val="1e"/>
        <w:rPr>
          <w:color w:val="000000" w:themeColor="text1"/>
        </w:rPr>
      </w:pPr>
    </w:p>
    <w:p w14:paraId="6EF8D3BB" w14:textId="5A95B064" w:rsidR="00A34139" w:rsidRDefault="00B72232" w:rsidP="00B72232">
      <w:pPr>
        <w:pStyle w:val="1"/>
        <w:rPr>
          <w:rFonts w:ascii="方正兰亭黑简体"/>
          <w:color w:val="000000" w:themeColor="text1"/>
        </w:rPr>
      </w:pPr>
      <w:r>
        <w:rPr>
          <w:rFonts w:ascii="方正兰亭黑简体" w:hAnsi="微软雅黑"/>
          <w:color w:val="000000" w:themeColor="text1"/>
        </w:rPr>
        <w:br w:type="page"/>
      </w:r>
      <w:bookmarkStart w:id="33" w:name="_Toc177115300"/>
      <w:r w:rsidRPr="00B72232">
        <w:rPr>
          <w:rFonts w:hint="eastAsia"/>
        </w:rPr>
        <w:lastRenderedPageBreak/>
        <w:t>编程环境搭建</w:t>
      </w:r>
      <w:r w:rsidRPr="00B72232">
        <w:rPr>
          <w:rFonts w:hint="eastAsia"/>
        </w:rPr>
        <w:t>-</w:t>
      </w:r>
      <w:proofErr w:type="spellStart"/>
      <w:r w:rsidRPr="00B72232">
        <w:t>linux</w:t>
      </w:r>
      <w:bookmarkEnd w:id="33"/>
      <w:proofErr w:type="spellEnd"/>
    </w:p>
    <w:p w14:paraId="6B5340A5" w14:textId="2D90D53B" w:rsidR="00B72232" w:rsidRDefault="00B72232" w:rsidP="00B72232">
      <w:pPr>
        <w:topLinePunct w:val="0"/>
        <w:adjustRightInd/>
        <w:snapToGrid/>
        <w:spacing w:before="0" w:after="0" w:line="240" w:lineRule="auto"/>
        <w:ind w:left="0"/>
        <w:rPr>
          <w:rFonts w:ascii="方正兰亭黑简体"/>
          <w:color w:val="000000" w:themeColor="text1"/>
        </w:rPr>
      </w:pPr>
      <w:r>
        <w:rPr>
          <w:rFonts w:ascii="方正兰亭黑简体" w:hint="eastAsia"/>
          <w:color w:val="000000" w:themeColor="text1"/>
        </w:rPr>
        <w:t>以</w:t>
      </w:r>
      <w:r>
        <w:rPr>
          <w:rFonts w:ascii="方正兰亭黑简体" w:hint="eastAsia"/>
          <w:color w:val="000000" w:themeColor="text1"/>
        </w:rPr>
        <w:t>u</w:t>
      </w:r>
      <w:r>
        <w:rPr>
          <w:rFonts w:ascii="方正兰亭黑简体"/>
          <w:color w:val="000000" w:themeColor="text1"/>
        </w:rPr>
        <w:t>buntu</w:t>
      </w:r>
      <w:r>
        <w:rPr>
          <w:rFonts w:ascii="方正兰亭黑简体" w:hint="eastAsia"/>
          <w:color w:val="000000" w:themeColor="text1"/>
        </w:rPr>
        <w:t>为例</w:t>
      </w:r>
      <w:r>
        <w:rPr>
          <w:rFonts w:ascii="方正兰亭黑简体" w:hint="eastAsia"/>
          <w:color w:val="000000" w:themeColor="text1"/>
        </w:rPr>
        <w:t>(</w:t>
      </w:r>
      <w:r>
        <w:rPr>
          <w:rFonts w:ascii="方正兰亭黑简体" w:hint="eastAsia"/>
          <w:color w:val="000000" w:themeColor="text1"/>
        </w:rPr>
        <w:t>建议使用</w:t>
      </w:r>
      <w:r>
        <w:rPr>
          <w:rFonts w:ascii="方正兰亭黑简体" w:hint="eastAsia"/>
          <w:color w:val="000000" w:themeColor="text1"/>
        </w:rPr>
        <w:t>u</w:t>
      </w:r>
      <w:r>
        <w:rPr>
          <w:rFonts w:ascii="方正兰亭黑简体"/>
          <w:color w:val="000000" w:themeColor="text1"/>
        </w:rPr>
        <w:t>buntu 20.04</w:t>
      </w:r>
      <w:r>
        <w:rPr>
          <w:rFonts w:ascii="方正兰亭黑简体" w:hint="eastAsia"/>
          <w:color w:val="000000" w:themeColor="text1"/>
        </w:rPr>
        <w:t>之后的版本</w:t>
      </w:r>
      <w:r>
        <w:rPr>
          <w:rFonts w:ascii="方正兰亭黑简体"/>
          <w:color w:val="000000" w:themeColor="text1"/>
        </w:rPr>
        <w:t>)</w:t>
      </w:r>
    </w:p>
    <w:p w14:paraId="43268AD4" w14:textId="7A3E9AC6" w:rsidR="00B72232" w:rsidRDefault="00B72232" w:rsidP="00B72232">
      <w:pPr>
        <w:pStyle w:val="2"/>
      </w:pPr>
      <w:bookmarkStart w:id="34" w:name="_Toc177115301"/>
      <w:r>
        <w:t>g++</w:t>
      </w:r>
      <w:r>
        <w:rPr>
          <w:rFonts w:hint="eastAsia"/>
        </w:rPr>
        <w:t>安装</w:t>
      </w:r>
      <w:bookmarkEnd w:id="34"/>
    </w:p>
    <w:p w14:paraId="53CF78CE" w14:textId="66E4DAF5" w:rsidR="00FA145A" w:rsidRPr="009D4127" w:rsidRDefault="00FA145A" w:rsidP="00FA145A">
      <w:pPr>
        <w:pStyle w:val="3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pt</w:t>
      </w:r>
      <w:r>
        <w:rPr>
          <w:rFonts w:hint="eastAsia"/>
        </w:rPr>
        <w:t>安装</w:t>
      </w:r>
      <w:r>
        <w:rPr>
          <w:rFonts w:hint="eastAsia"/>
        </w:rPr>
        <w:t>g</w:t>
      </w:r>
      <w:r>
        <w:t>++</w:t>
      </w:r>
    </w:p>
    <w:p w14:paraId="77549FD9" w14:textId="70933516" w:rsidR="00FA145A" w:rsidRPr="009D4127" w:rsidRDefault="00FA145A" w:rsidP="00FA145A">
      <w:pPr>
        <w:pStyle w:val="1e"/>
      </w:pPr>
      <w:r w:rsidRPr="009D4127">
        <w:t>#</w:t>
      </w:r>
      <w:r>
        <w:t xml:space="preserve"> </w:t>
      </w:r>
      <w:r>
        <w:rPr>
          <w:rFonts w:hint="eastAsia"/>
        </w:rPr>
        <w:t>打开终端（Ctrl</w:t>
      </w:r>
      <w:r>
        <w:t xml:space="preserve"> + Alt + T</w:t>
      </w:r>
      <w:r>
        <w:rPr>
          <w:rFonts w:hint="eastAsia"/>
        </w:rPr>
        <w:t>）</w:t>
      </w:r>
    </w:p>
    <w:p w14:paraId="348D1598" w14:textId="07766FDE" w:rsidR="00FA145A" w:rsidRPr="009D4127" w:rsidRDefault="00FA145A" w:rsidP="00FA145A">
      <w:pPr>
        <w:pStyle w:val="1e"/>
      </w:pPr>
      <w:r w:rsidRPr="009D4127">
        <w:t xml:space="preserve"># </w:t>
      </w:r>
      <w:r>
        <w:rPr>
          <w:rFonts w:hint="eastAsia"/>
        </w:rPr>
        <w:t>运行软件包列表更新命令</w:t>
      </w:r>
    </w:p>
    <w:p w14:paraId="2355299A" w14:textId="5B9C5CF2" w:rsidR="00FA145A" w:rsidRPr="009D4127" w:rsidRDefault="00FA145A" w:rsidP="00FA145A">
      <w:pPr>
        <w:pStyle w:val="2f2"/>
        <w:rPr>
          <w:lang w:eastAsia="zh-CN"/>
        </w:rPr>
      </w:pPr>
      <w:proofErr w:type="spellStart"/>
      <w:r>
        <w:rPr>
          <w:lang w:eastAsia="zh-CN"/>
        </w:rPr>
        <w:t>sudo</w:t>
      </w:r>
      <w:proofErr w:type="spellEnd"/>
      <w:r>
        <w:rPr>
          <w:lang w:eastAsia="zh-CN"/>
        </w:rPr>
        <w:t xml:space="preserve"> apt update</w:t>
      </w:r>
    </w:p>
    <w:p w14:paraId="1529AEE6" w14:textId="31EB72B1" w:rsidR="00FA145A" w:rsidRDefault="00FA145A" w:rsidP="00FA145A">
      <w:pPr>
        <w:pStyle w:val="1e"/>
      </w:pPr>
      <w:r w:rsidRPr="009D4127">
        <w:t xml:space="preserve"># </w:t>
      </w:r>
      <w:r>
        <w:rPr>
          <w:rFonts w:hint="eastAsia"/>
        </w:rPr>
        <w:t>运行g</w:t>
      </w:r>
      <w:r>
        <w:t>++</w:t>
      </w:r>
      <w:r>
        <w:rPr>
          <w:rFonts w:hint="eastAsia"/>
        </w:rPr>
        <w:t>安装命令</w:t>
      </w:r>
    </w:p>
    <w:p w14:paraId="69FB09C9" w14:textId="42A08B67" w:rsidR="00FA145A" w:rsidRPr="009D4127" w:rsidRDefault="00FA145A" w:rsidP="00FA145A">
      <w:pPr>
        <w:pStyle w:val="2f2"/>
      </w:pPr>
      <w:proofErr w:type="spellStart"/>
      <w:r>
        <w:t>sudo</w:t>
      </w:r>
      <w:proofErr w:type="spellEnd"/>
      <w:r>
        <w:t xml:space="preserve"> apt install g++</w:t>
      </w:r>
      <w:r w:rsidRPr="009D4127">
        <w:t xml:space="preserve"> </w:t>
      </w:r>
    </w:p>
    <w:p w14:paraId="215E044C" w14:textId="4A510525" w:rsidR="00FA145A" w:rsidRPr="009D4127" w:rsidRDefault="00FA145A" w:rsidP="00FA145A">
      <w:pPr>
        <w:pStyle w:val="1e"/>
      </w:pPr>
      <w:r w:rsidRPr="009D4127">
        <w:t xml:space="preserve"># </w:t>
      </w:r>
      <w:r w:rsidR="000350B0">
        <w:rPr>
          <w:rFonts w:hint="eastAsia"/>
        </w:rPr>
        <w:t>安装完成后，运行版本查询命令检查g</w:t>
      </w:r>
      <w:r w:rsidR="000350B0">
        <w:t>++</w:t>
      </w:r>
      <w:r w:rsidR="000350B0">
        <w:rPr>
          <w:rFonts w:hint="eastAsia"/>
        </w:rPr>
        <w:t>版本，确保g</w:t>
      </w:r>
      <w:r w:rsidR="000350B0">
        <w:t>++</w:t>
      </w:r>
      <w:r w:rsidR="000350B0">
        <w:rPr>
          <w:rFonts w:hint="eastAsia"/>
        </w:rPr>
        <w:t>版本号&gt;</w:t>
      </w:r>
      <w:r w:rsidR="000350B0">
        <w:t>8.0</w:t>
      </w:r>
    </w:p>
    <w:p w14:paraId="1CFA8169" w14:textId="625A369D" w:rsidR="00FA145A" w:rsidRPr="009D4127" w:rsidRDefault="000350B0" w:rsidP="00FA145A">
      <w:pPr>
        <w:pStyle w:val="2f2"/>
      </w:pPr>
      <w:r>
        <w:t>g++ --version</w:t>
      </w:r>
      <w:r w:rsidR="00FA145A" w:rsidRPr="009D4127">
        <w:t xml:space="preserve"> </w:t>
      </w:r>
    </w:p>
    <w:p w14:paraId="51435A2E" w14:textId="7D4D4F04" w:rsidR="00FA145A" w:rsidRPr="009D4127" w:rsidRDefault="00FA145A" w:rsidP="00FA145A">
      <w:pPr>
        <w:pStyle w:val="1e"/>
      </w:pPr>
      <w:r w:rsidRPr="009D4127">
        <w:t xml:space="preserve"># </w:t>
      </w:r>
      <w:r w:rsidR="000350B0">
        <w:rPr>
          <w:rFonts w:hint="eastAsia"/>
        </w:rPr>
        <w:t>C</w:t>
      </w:r>
      <w:r w:rsidR="000350B0">
        <w:t>++17</w:t>
      </w:r>
      <w:r w:rsidR="000350B0">
        <w:rPr>
          <w:rFonts w:hint="eastAsia"/>
        </w:rPr>
        <w:t>支持验证，如下代码保存为t</w:t>
      </w:r>
      <w:r w:rsidR="000350B0">
        <w:t>est.cpp</w:t>
      </w:r>
      <w:r w:rsidR="000350B0">
        <w:rPr>
          <w:rFonts w:hint="eastAsia"/>
        </w:rPr>
        <w:t>，运行g</w:t>
      </w:r>
      <w:r w:rsidR="000350B0">
        <w:t>++ -std=</w:t>
      </w:r>
      <w:proofErr w:type="spellStart"/>
      <w:r w:rsidR="000350B0">
        <w:t>c++</w:t>
      </w:r>
      <w:proofErr w:type="spellEnd"/>
      <w:r w:rsidR="000350B0">
        <w:t>17 -o</w:t>
      </w:r>
      <w:proofErr w:type="gramStart"/>
      <w:r w:rsidR="000350B0">
        <w:t xml:space="preserve"> test test</w:t>
      </w:r>
      <w:proofErr w:type="gramEnd"/>
      <w:r w:rsidR="000350B0">
        <w:t>.cpp</w:t>
      </w:r>
      <w:r w:rsidR="000350B0">
        <w:rPr>
          <w:rFonts w:hint="eastAsia"/>
        </w:rPr>
        <w:t>，如能编译通过，表明g</w:t>
      </w:r>
      <w:r w:rsidR="000350B0">
        <w:t>++</w:t>
      </w:r>
      <w:r w:rsidR="000350B0">
        <w:rPr>
          <w:rFonts w:hint="eastAsia"/>
        </w:rPr>
        <w:t>支持C</w:t>
      </w:r>
      <w:r w:rsidR="000350B0">
        <w:t>++17</w:t>
      </w:r>
    </w:p>
    <w:p w14:paraId="3254D4FC" w14:textId="77777777" w:rsidR="000350B0" w:rsidRDefault="000350B0" w:rsidP="000350B0">
      <w:pPr>
        <w:pStyle w:val="afffff2"/>
        <w:ind w:leftChars="500" w:left="1000"/>
      </w:pPr>
      <w:r>
        <w:t>#include &lt;</w:t>
      </w:r>
      <w:proofErr w:type="spellStart"/>
      <w:r>
        <w:t>string_view</w:t>
      </w:r>
      <w:proofErr w:type="spellEnd"/>
      <w:r>
        <w:t>&gt;</w:t>
      </w:r>
    </w:p>
    <w:p w14:paraId="7B7BA1FB" w14:textId="77777777" w:rsidR="000350B0" w:rsidRDefault="000350B0" w:rsidP="000350B0">
      <w:pPr>
        <w:pStyle w:val="afffff2"/>
        <w:ind w:leftChars="500" w:left="1000"/>
      </w:pPr>
      <w:r>
        <w:t>#include &lt;iostream&gt;</w:t>
      </w:r>
    </w:p>
    <w:p w14:paraId="5102239A" w14:textId="77777777" w:rsidR="000350B0" w:rsidRDefault="000350B0" w:rsidP="000350B0">
      <w:pPr>
        <w:pStyle w:val="afffff2"/>
        <w:ind w:leftChars="500" w:left="1000"/>
      </w:pPr>
    </w:p>
    <w:p w14:paraId="5A1CA9E1" w14:textId="77777777" w:rsidR="000350B0" w:rsidRDefault="000350B0" w:rsidP="000350B0">
      <w:pPr>
        <w:pStyle w:val="afffff2"/>
        <w:ind w:leftChars="500" w:left="1000"/>
      </w:pPr>
      <w:r>
        <w:t>int main(void)</w:t>
      </w:r>
    </w:p>
    <w:p w14:paraId="18ADFBE6" w14:textId="77777777" w:rsidR="000350B0" w:rsidRDefault="000350B0" w:rsidP="000350B0">
      <w:pPr>
        <w:pStyle w:val="afffff2"/>
        <w:ind w:leftChars="500" w:left="1000"/>
      </w:pPr>
      <w:r>
        <w:t>{</w:t>
      </w:r>
    </w:p>
    <w:p w14:paraId="65A57441" w14:textId="77777777" w:rsidR="000350B0" w:rsidRDefault="000350B0" w:rsidP="000350B0">
      <w:pPr>
        <w:pStyle w:val="afffff2"/>
        <w:ind w:leftChars="500" w:left="1000"/>
      </w:pPr>
      <w:r>
        <w:tab/>
        <w:t xml:space="preserve">auto </w:t>
      </w:r>
      <w:proofErr w:type="spellStart"/>
      <w:r>
        <w:t>func</w:t>
      </w:r>
      <w:proofErr w:type="spellEnd"/>
      <w:r>
        <w:t xml:space="preserve"> = </w:t>
      </w:r>
      <w:proofErr w:type="gramStart"/>
      <w:r>
        <w:t>[](</w:t>
      </w:r>
      <w:proofErr w:type="gramEnd"/>
      <w:r>
        <w:t>std::</w:t>
      </w:r>
      <w:proofErr w:type="spellStart"/>
      <w:r>
        <w:t>string_view</w:t>
      </w:r>
      <w:proofErr w:type="spellEnd"/>
      <w:r>
        <w:t xml:space="preserve"> str)</w:t>
      </w:r>
    </w:p>
    <w:p w14:paraId="1769C951" w14:textId="77777777" w:rsidR="000350B0" w:rsidRDefault="000350B0" w:rsidP="000350B0">
      <w:pPr>
        <w:pStyle w:val="afffff2"/>
        <w:ind w:leftChars="500" w:left="1000"/>
      </w:pPr>
      <w:r>
        <w:tab/>
        <w:t>{</w:t>
      </w:r>
    </w:p>
    <w:p w14:paraId="505CEAE3" w14:textId="77777777" w:rsidR="000350B0" w:rsidRDefault="000350B0" w:rsidP="000350B0">
      <w:pPr>
        <w:pStyle w:val="afffff2"/>
        <w:ind w:leftChars="500" w:left="1000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 &lt;&lt; std::</w:t>
      </w:r>
      <w:proofErr w:type="spellStart"/>
      <w:r>
        <w:t>endl</w:t>
      </w:r>
      <w:proofErr w:type="spellEnd"/>
      <w:r>
        <w:t>;</w:t>
      </w:r>
    </w:p>
    <w:p w14:paraId="17ABE4BA" w14:textId="77777777" w:rsidR="000350B0" w:rsidRDefault="000350B0" w:rsidP="000350B0">
      <w:pPr>
        <w:pStyle w:val="afffff2"/>
        <w:ind w:leftChars="500" w:left="1000"/>
      </w:pPr>
      <w:r>
        <w:tab/>
        <w:t>};</w:t>
      </w:r>
    </w:p>
    <w:p w14:paraId="38727A61" w14:textId="77777777" w:rsidR="000350B0" w:rsidRDefault="000350B0" w:rsidP="000350B0">
      <w:pPr>
        <w:pStyle w:val="afffff2"/>
        <w:ind w:leftChars="500" w:left="1000"/>
      </w:pPr>
      <w:r>
        <w:tab/>
      </w:r>
    </w:p>
    <w:p w14:paraId="1ACDA7AB" w14:textId="77777777" w:rsidR="000350B0" w:rsidRDefault="000350B0" w:rsidP="000350B0">
      <w:pPr>
        <w:pStyle w:val="afffff2"/>
        <w:ind w:leftChars="500" w:left="1000"/>
      </w:pPr>
      <w:r>
        <w:tab/>
      </w:r>
      <w:proofErr w:type="spellStart"/>
      <w:r>
        <w:t>func</w:t>
      </w:r>
      <w:proofErr w:type="spellEnd"/>
      <w:r>
        <w:t>("hello");</w:t>
      </w:r>
    </w:p>
    <w:p w14:paraId="5EA60916" w14:textId="77777777" w:rsidR="000350B0" w:rsidRDefault="000350B0" w:rsidP="000350B0">
      <w:pPr>
        <w:pStyle w:val="afffff2"/>
        <w:ind w:leftChars="500" w:left="1000"/>
      </w:pPr>
      <w:r>
        <w:tab/>
      </w:r>
    </w:p>
    <w:p w14:paraId="22B77326" w14:textId="77777777" w:rsidR="000350B0" w:rsidRDefault="000350B0" w:rsidP="000350B0">
      <w:pPr>
        <w:pStyle w:val="afffff2"/>
        <w:ind w:leftChars="500" w:left="1000"/>
      </w:pPr>
      <w:r>
        <w:tab/>
        <w:t>return 0;</w:t>
      </w:r>
    </w:p>
    <w:p w14:paraId="45207BE1" w14:textId="72C950B1" w:rsidR="00FA145A" w:rsidRPr="009D4127" w:rsidRDefault="000350B0" w:rsidP="000350B0">
      <w:pPr>
        <w:pStyle w:val="afffff2"/>
        <w:ind w:leftChars="500" w:left="1000"/>
      </w:pPr>
      <w:r>
        <w:t>}</w:t>
      </w:r>
    </w:p>
    <w:p w14:paraId="1929641E" w14:textId="722AEED5" w:rsidR="007B44D8" w:rsidRDefault="007B44D8" w:rsidP="007B44D8">
      <w:pPr>
        <w:pStyle w:val="2"/>
      </w:pPr>
      <w:bookmarkStart w:id="35" w:name="_Toc177115302"/>
      <w:r>
        <w:t>cmake</w:t>
      </w:r>
      <w:r>
        <w:rPr>
          <w:rFonts w:hint="eastAsia"/>
        </w:rPr>
        <w:t>安装</w:t>
      </w:r>
      <w:bookmarkEnd w:id="35"/>
    </w:p>
    <w:p w14:paraId="197414B2" w14:textId="7146FD75" w:rsidR="007B44D8" w:rsidRPr="009D4127" w:rsidRDefault="007B44D8" w:rsidP="007B44D8">
      <w:pPr>
        <w:pStyle w:val="3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pt</w:t>
      </w:r>
      <w:r>
        <w:rPr>
          <w:rFonts w:hint="eastAsia"/>
        </w:rPr>
        <w:t>安装</w:t>
      </w:r>
      <w:proofErr w:type="spellStart"/>
      <w:r>
        <w:t>cmake</w:t>
      </w:r>
      <w:proofErr w:type="spellEnd"/>
    </w:p>
    <w:p w14:paraId="154AB587" w14:textId="77777777" w:rsidR="007B44D8" w:rsidRPr="009D4127" w:rsidRDefault="007B44D8" w:rsidP="007B44D8">
      <w:pPr>
        <w:pStyle w:val="1e"/>
      </w:pPr>
      <w:r w:rsidRPr="009D4127">
        <w:lastRenderedPageBreak/>
        <w:t>#</w:t>
      </w:r>
      <w:r>
        <w:t xml:space="preserve"> </w:t>
      </w:r>
      <w:r>
        <w:rPr>
          <w:rFonts w:hint="eastAsia"/>
        </w:rPr>
        <w:t>打开终端（Ctrl</w:t>
      </w:r>
      <w:r>
        <w:t xml:space="preserve"> + Alt + T</w:t>
      </w:r>
      <w:r>
        <w:rPr>
          <w:rFonts w:hint="eastAsia"/>
        </w:rPr>
        <w:t>）</w:t>
      </w:r>
    </w:p>
    <w:p w14:paraId="6E22ACBE" w14:textId="77777777" w:rsidR="007B44D8" w:rsidRPr="009D4127" w:rsidRDefault="007B44D8" w:rsidP="007B44D8">
      <w:pPr>
        <w:pStyle w:val="1e"/>
      </w:pPr>
      <w:r w:rsidRPr="009D4127">
        <w:t xml:space="preserve"># </w:t>
      </w:r>
      <w:r>
        <w:rPr>
          <w:rFonts w:hint="eastAsia"/>
        </w:rPr>
        <w:t>运行软件包列表更新命令</w:t>
      </w:r>
    </w:p>
    <w:p w14:paraId="4349F7C6" w14:textId="77777777" w:rsidR="007B44D8" w:rsidRPr="009D4127" w:rsidRDefault="007B44D8" w:rsidP="007B44D8">
      <w:pPr>
        <w:pStyle w:val="2f2"/>
        <w:rPr>
          <w:lang w:eastAsia="zh-CN"/>
        </w:rPr>
      </w:pPr>
      <w:proofErr w:type="spellStart"/>
      <w:r>
        <w:rPr>
          <w:lang w:eastAsia="zh-CN"/>
        </w:rPr>
        <w:t>sudo</w:t>
      </w:r>
      <w:proofErr w:type="spellEnd"/>
      <w:r>
        <w:rPr>
          <w:lang w:eastAsia="zh-CN"/>
        </w:rPr>
        <w:t xml:space="preserve"> apt update</w:t>
      </w:r>
    </w:p>
    <w:p w14:paraId="07B33F6C" w14:textId="5C9E4548" w:rsidR="007B44D8" w:rsidRDefault="007B44D8" w:rsidP="007B44D8">
      <w:pPr>
        <w:pStyle w:val="1e"/>
      </w:pPr>
      <w:r w:rsidRPr="009D4127">
        <w:t xml:space="preserve"># </w:t>
      </w:r>
      <w:r>
        <w:rPr>
          <w:rFonts w:hint="eastAsia"/>
        </w:rPr>
        <w:t>运行</w:t>
      </w:r>
      <w:proofErr w:type="spellStart"/>
      <w:r w:rsidR="00C9173B">
        <w:t>cmake</w:t>
      </w:r>
      <w:proofErr w:type="spellEnd"/>
      <w:r>
        <w:rPr>
          <w:rFonts w:hint="eastAsia"/>
        </w:rPr>
        <w:t>安装命令</w:t>
      </w:r>
    </w:p>
    <w:p w14:paraId="0294D992" w14:textId="145F4142" w:rsidR="007B44D8" w:rsidRPr="009D4127" w:rsidRDefault="007B44D8" w:rsidP="007B44D8">
      <w:pPr>
        <w:pStyle w:val="2f2"/>
      </w:pPr>
      <w:proofErr w:type="spellStart"/>
      <w:r>
        <w:t>sudo</w:t>
      </w:r>
      <w:proofErr w:type="spellEnd"/>
      <w:r>
        <w:t xml:space="preserve"> apt install </w:t>
      </w:r>
      <w:proofErr w:type="spellStart"/>
      <w:r w:rsidR="00C9173B">
        <w:rPr>
          <w:rFonts w:hint="eastAsia"/>
          <w:lang w:eastAsia="zh-CN"/>
        </w:rPr>
        <w:t>cmake</w:t>
      </w:r>
      <w:proofErr w:type="spellEnd"/>
      <w:r w:rsidRPr="009D4127">
        <w:t xml:space="preserve"> </w:t>
      </w:r>
    </w:p>
    <w:p w14:paraId="236B6685" w14:textId="5FBC6046" w:rsidR="007B44D8" w:rsidRPr="009D4127" w:rsidRDefault="007B44D8" w:rsidP="007B44D8">
      <w:pPr>
        <w:pStyle w:val="1e"/>
      </w:pPr>
      <w:r w:rsidRPr="009D4127">
        <w:t xml:space="preserve"># </w:t>
      </w:r>
      <w:r>
        <w:rPr>
          <w:rFonts w:hint="eastAsia"/>
        </w:rPr>
        <w:t>安装完成后，运行版本查询命令检查</w:t>
      </w:r>
      <w:proofErr w:type="spellStart"/>
      <w:r w:rsidR="00C9173B">
        <w:t>cmake</w:t>
      </w:r>
      <w:proofErr w:type="spellEnd"/>
      <w:r>
        <w:rPr>
          <w:rFonts w:hint="eastAsia"/>
        </w:rPr>
        <w:t>版本</w:t>
      </w:r>
    </w:p>
    <w:p w14:paraId="22811BDD" w14:textId="3891DB6A" w:rsidR="007B44D8" w:rsidRDefault="00C9173B" w:rsidP="00D23E9E">
      <w:pPr>
        <w:pStyle w:val="2f2"/>
        <w:rPr>
          <w:rFonts w:ascii="方正兰亭黑简体"/>
          <w:color w:val="000000" w:themeColor="text1"/>
        </w:rPr>
      </w:pPr>
      <w:proofErr w:type="spellStart"/>
      <w:r>
        <w:t>cmake</w:t>
      </w:r>
      <w:proofErr w:type="spellEnd"/>
      <w:r w:rsidR="007B44D8">
        <w:t xml:space="preserve"> --version</w:t>
      </w:r>
    </w:p>
    <w:p w14:paraId="6E72507F" w14:textId="3DCCB5FF" w:rsidR="007B44D8" w:rsidRDefault="00D23E9E" w:rsidP="00D23E9E">
      <w:pPr>
        <w:pStyle w:val="2"/>
      </w:pPr>
      <w:bookmarkStart w:id="36" w:name="_Toc177115303"/>
      <w:r>
        <w:rPr>
          <w:rFonts w:hint="eastAsia"/>
        </w:rPr>
        <w:t>g</w:t>
      </w:r>
      <w:r>
        <w:t>it</w:t>
      </w:r>
      <w:r>
        <w:rPr>
          <w:rFonts w:hint="eastAsia"/>
        </w:rPr>
        <w:t>安装</w:t>
      </w:r>
      <w:bookmarkEnd w:id="36"/>
    </w:p>
    <w:p w14:paraId="7624790E" w14:textId="2286C269" w:rsidR="00992483" w:rsidRPr="009D4127" w:rsidRDefault="00992483" w:rsidP="00992483">
      <w:pPr>
        <w:pStyle w:val="3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pt</w:t>
      </w:r>
      <w:r>
        <w:rPr>
          <w:rFonts w:hint="eastAsia"/>
        </w:rPr>
        <w:t>安装</w:t>
      </w:r>
      <w:r>
        <w:t>git</w:t>
      </w:r>
    </w:p>
    <w:p w14:paraId="70450D29" w14:textId="77777777" w:rsidR="00992483" w:rsidRPr="009D4127" w:rsidRDefault="00992483" w:rsidP="00992483">
      <w:pPr>
        <w:pStyle w:val="1e"/>
      </w:pPr>
      <w:r w:rsidRPr="009D4127">
        <w:t>#</w:t>
      </w:r>
      <w:r>
        <w:t xml:space="preserve"> </w:t>
      </w:r>
      <w:r>
        <w:rPr>
          <w:rFonts w:hint="eastAsia"/>
        </w:rPr>
        <w:t>打开终端（Ctrl</w:t>
      </w:r>
      <w:r>
        <w:t xml:space="preserve"> + Alt + T</w:t>
      </w:r>
      <w:r>
        <w:rPr>
          <w:rFonts w:hint="eastAsia"/>
        </w:rPr>
        <w:t>）</w:t>
      </w:r>
    </w:p>
    <w:p w14:paraId="2416E07F" w14:textId="77777777" w:rsidR="00992483" w:rsidRPr="009D4127" w:rsidRDefault="00992483" w:rsidP="00992483">
      <w:pPr>
        <w:pStyle w:val="1e"/>
      </w:pPr>
      <w:r w:rsidRPr="009D4127">
        <w:t xml:space="preserve"># </w:t>
      </w:r>
      <w:r>
        <w:rPr>
          <w:rFonts w:hint="eastAsia"/>
        </w:rPr>
        <w:t>运行软件包列表更新命令</w:t>
      </w:r>
    </w:p>
    <w:p w14:paraId="1CAF32B1" w14:textId="77777777" w:rsidR="00992483" w:rsidRPr="009D4127" w:rsidRDefault="00992483" w:rsidP="00992483">
      <w:pPr>
        <w:pStyle w:val="2f2"/>
        <w:rPr>
          <w:lang w:eastAsia="zh-CN"/>
        </w:rPr>
      </w:pPr>
      <w:proofErr w:type="spellStart"/>
      <w:r>
        <w:rPr>
          <w:lang w:eastAsia="zh-CN"/>
        </w:rPr>
        <w:t>sudo</w:t>
      </w:r>
      <w:proofErr w:type="spellEnd"/>
      <w:r>
        <w:rPr>
          <w:lang w:eastAsia="zh-CN"/>
        </w:rPr>
        <w:t xml:space="preserve"> apt update</w:t>
      </w:r>
    </w:p>
    <w:p w14:paraId="08387FE1" w14:textId="593E468E" w:rsidR="00992483" w:rsidRDefault="00992483" w:rsidP="00992483">
      <w:pPr>
        <w:pStyle w:val="1e"/>
      </w:pPr>
      <w:r w:rsidRPr="009D4127">
        <w:t xml:space="preserve"># </w:t>
      </w:r>
      <w:r>
        <w:rPr>
          <w:rFonts w:hint="eastAsia"/>
        </w:rPr>
        <w:t>运行</w:t>
      </w:r>
      <w:r>
        <w:t>git</w:t>
      </w:r>
      <w:r>
        <w:rPr>
          <w:rFonts w:hint="eastAsia"/>
        </w:rPr>
        <w:t>安装命令</w:t>
      </w:r>
    </w:p>
    <w:p w14:paraId="7A8E8A77" w14:textId="1EA41C83" w:rsidR="00992483" w:rsidRPr="009D4127" w:rsidRDefault="00992483" w:rsidP="00992483">
      <w:pPr>
        <w:pStyle w:val="2f2"/>
      </w:pPr>
      <w:proofErr w:type="spellStart"/>
      <w:r>
        <w:t>sudo</w:t>
      </w:r>
      <w:proofErr w:type="spellEnd"/>
      <w:r>
        <w:t xml:space="preserve"> apt install git</w:t>
      </w:r>
    </w:p>
    <w:p w14:paraId="4962EC1E" w14:textId="329C1B3F" w:rsidR="00992483" w:rsidRPr="009D4127" w:rsidRDefault="00992483" w:rsidP="00992483">
      <w:pPr>
        <w:pStyle w:val="1e"/>
      </w:pPr>
      <w:r w:rsidRPr="009D4127">
        <w:t xml:space="preserve"># </w:t>
      </w:r>
      <w:r>
        <w:rPr>
          <w:rFonts w:hint="eastAsia"/>
        </w:rPr>
        <w:t>验证git安装</w:t>
      </w:r>
    </w:p>
    <w:p w14:paraId="73092285" w14:textId="6993255F" w:rsidR="00992483" w:rsidRDefault="00992483" w:rsidP="00992483">
      <w:pPr>
        <w:pStyle w:val="2f2"/>
      </w:pPr>
      <w:r>
        <w:t xml:space="preserve">git </w:t>
      </w:r>
      <w:r w:rsidR="005A1BA0">
        <w:t>–</w:t>
      </w:r>
      <w:r>
        <w:t>version</w:t>
      </w:r>
    </w:p>
    <w:p w14:paraId="1A45B63F" w14:textId="0F6B25DC" w:rsidR="005A1BA0" w:rsidRPr="009D4127" w:rsidRDefault="005A1BA0" w:rsidP="005A1BA0">
      <w:pPr>
        <w:pStyle w:val="1e"/>
      </w:pPr>
      <w:r w:rsidRPr="009D4127">
        <w:t xml:space="preserve"># </w:t>
      </w:r>
      <w:r>
        <w:rPr>
          <w:rFonts w:hint="eastAsia"/>
        </w:rPr>
        <w:t>配置用户信息</w:t>
      </w:r>
    </w:p>
    <w:p w14:paraId="20044D52" w14:textId="77777777" w:rsidR="005A1BA0" w:rsidRPr="005A1BA0" w:rsidRDefault="005A1BA0" w:rsidP="005A1BA0">
      <w:pPr>
        <w:pStyle w:val="2f2"/>
      </w:pPr>
      <w:r w:rsidRPr="005A1BA0">
        <w:rPr>
          <w:rFonts w:hint="eastAsia"/>
        </w:rPr>
        <w:t xml:space="preserve">git config </w:t>
      </w:r>
      <w:r w:rsidRPr="005A1BA0">
        <w:rPr>
          <w:rFonts w:ascii="宋体" w:eastAsia="宋体" w:hAnsi="宋体" w:cs="宋体" w:hint="eastAsia"/>
        </w:rPr>
        <w:t>–</w:t>
      </w:r>
      <w:r w:rsidRPr="005A1BA0">
        <w:rPr>
          <w:rFonts w:hint="eastAsia"/>
        </w:rPr>
        <w:t>global user.name "</w:t>
      </w:r>
      <w:r w:rsidRPr="005A1BA0">
        <w:rPr>
          <w:rFonts w:hint="eastAsia"/>
        </w:rPr>
        <w:t>这里换上你的用户名</w:t>
      </w:r>
      <w:r w:rsidRPr="005A1BA0">
        <w:rPr>
          <w:rFonts w:hint="eastAsia"/>
        </w:rPr>
        <w:t>"</w:t>
      </w:r>
    </w:p>
    <w:p w14:paraId="60170673" w14:textId="77777777" w:rsidR="005A1BA0" w:rsidRPr="005A1BA0" w:rsidRDefault="005A1BA0" w:rsidP="005A1BA0">
      <w:pPr>
        <w:pStyle w:val="2f2"/>
      </w:pPr>
      <w:r w:rsidRPr="005A1BA0">
        <w:rPr>
          <w:rFonts w:hint="eastAsia"/>
        </w:rPr>
        <w:t xml:space="preserve">git config --global </w:t>
      </w:r>
      <w:proofErr w:type="spellStart"/>
      <w:r w:rsidRPr="005A1BA0">
        <w:rPr>
          <w:rFonts w:hint="eastAsia"/>
        </w:rPr>
        <w:t>user.email</w:t>
      </w:r>
      <w:proofErr w:type="spellEnd"/>
      <w:r w:rsidRPr="005A1BA0">
        <w:rPr>
          <w:rFonts w:hint="eastAsia"/>
        </w:rPr>
        <w:t xml:space="preserve"> "</w:t>
      </w:r>
      <w:proofErr w:type="spellStart"/>
      <w:r w:rsidRPr="005A1BA0">
        <w:rPr>
          <w:rFonts w:hint="eastAsia"/>
        </w:rPr>
        <w:t>这里换上你的邮箱</w:t>
      </w:r>
      <w:proofErr w:type="spellEnd"/>
      <w:r w:rsidRPr="005A1BA0">
        <w:rPr>
          <w:rFonts w:hint="eastAsia"/>
        </w:rPr>
        <w:t>"</w:t>
      </w:r>
    </w:p>
    <w:p w14:paraId="006219F3" w14:textId="64DFF8E9" w:rsidR="007B44D8" w:rsidRDefault="00F06755" w:rsidP="00F06755">
      <w:pPr>
        <w:pStyle w:val="2"/>
      </w:pPr>
      <w:bookmarkStart w:id="37" w:name="_Toc177115304"/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>安装</w:t>
      </w:r>
      <w:bookmarkEnd w:id="37"/>
    </w:p>
    <w:p w14:paraId="7F5CE9F8" w14:textId="42A2D577" w:rsidR="00F06755" w:rsidRDefault="00F06755" w:rsidP="00F06755">
      <w:pPr>
        <w:pStyle w:val="1e"/>
        <w:rPr>
          <w:rStyle w:val="af"/>
          <w:color w:val="auto"/>
        </w:rPr>
      </w:pPr>
      <w:r w:rsidRPr="00F06755">
        <w:rPr>
          <w:rFonts w:hint="eastAsia"/>
        </w:rPr>
        <w:t>详见</w:t>
      </w:r>
      <w:r w:rsidRPr="00F06755">
        <w:fldChar w:fldCharType="begin"/>
      </w:r>
      <w:r w:rsidRPr="00F06755">
        <w:instrText xml:space="preserve"> HYPERLINK "https://code.visualstudio.com/docs/setup/linux" </w:instrText>
      </w:r>
      <w:r w:rsidRPr="00F06755">
        <w:fldChar w:fldCharType="separate"/>
      </w:r>
      <w:r w:rsidRPr="00F06755">
        <w:rPr>
          <w:rStyle w:val="af"/>
          <w:rFonts w:hint="eastAsia"/>
          <w:color w:val="auto"/>
        </w:rPr>
        <w:t>https://code.visualstudio.com/docs/setup/linux</w:t>
      </w:r>
      <w:r w:rsidRPr="00F06755">
        <w:rPr>
          <w:rStyle w:val="af"/>
          <w:color w:val="auto"/>
        </w:rPr>
        <w:fldChar w:fldCharType="end"/>
      </w:r>
    </w:p>
    <w:p w14:paraId="7BE4043A" w14:textId="77777777" w:rsidR="00F06755" w:rsidRDefault="00F06755">
      <w:pPr>
        <w:topLinePunct w:val="0"/>
        <w:adjustRightInd/>
        <w:snapToGrid/>
        <w:spacing w:before="0" w:after="0" w:line="240" w:lineRule="auto"/>
        <w:ind w:left="0"/>
        <w:rPr>
          <w:rStyle w:val="af"/>
          <w:rFonts w:ascii="方正兰亭黑简体" w:eastAsia="方正兰亭黑简体"/>
          <w:color w:val="auto"/>
          <w:sz w:val="24"/>
          <w:szCs w:val="24"/>
        </w:rPr>
      </w:pPr>
      <w:r>
        <w:rPr>
          <w:rStyle w:val="af"/>
          <w:color w:val="auto"/>
        </w:rPr>
        <w:br w:type="page"/>
      </w:r>
    </w:p>
    <w:p w14:paraId="35716DB8" w14:textId="139E4A45" w:rsidR="00F06755" w:rsidRDefault="00F06755" w:rsidP="00F06755">
      <w:pPr>
        <w:pStyle w:val="1"/>
      </w:pPr>
      <w:bookmarkStart w:id="38" w:name="_Toc177115305"/>
      <w:r>
        <w:rPr>
          <w:rFonts w:hint="eastAsia"/>
        </w:rPr>
        <w:lastRenderedPageBreak/>
        <w:t>工程环境验证</w:t>
      </w:r>
      <w:bookmarkEnd w:id="38"/>
    </w:p>
    <w:p w14:paraId="3A93E93F" w14:textId="6DFF5048" w:rsidR="00F06755" w:rsidRPr="00F06755" w:rsidRDefault="00F06755" w:rsidP="00F06755">
      <w:pPr>
        <w:pStyle w:val="1e"/>
      </w:pPr>
      <w:r>
        <w:object w:dxaOrig="1539" w:dyaOrig="1118" w14:anchorId="76B7BE08">
          <v:shape id="_x0000_i1026" type="#_x0000_t75" style="width:77.25pt;height:56.25pt" o:ole="">
            <v:imagedata r:id="rId23" o:title=""/>
          </v:shape>
          <o:OLEObject Type="Embed" ProgID="Package" ShapeID="_x0000_i1026" DrawAspect="Icon" ObjectID="_1790142133" r:id="rId24"/>
        </w:object>
      </w:r>
    </w:p>
    <w:p w14:paraId="0AE19F06" w14:textId="55E34817" w:rsidR="00F06755" w:rsidRDefault="00F06755" w:rsidP="00F06755">
      <w:pPr>
        <w:pStyle w:val="30"/>
      </w:pPr>
      <w:r>
        <w:rPr>
          <w:rFonts w:hint="eastAsia"/>
        </w:rPr>
        <w:t>保存</w:t>
      </w:r>
      <w:r>
        <w:rPr>
          <w:rFonts w:hint="eastAsia"/>
        </w:rPr>
        <w:t>c</w:t>
      </w:r>
      <w:r>
        <w:t>pp-training-start.zip</w:t>
      </w:r>
      <w:r>
        <w:rPr>
          <w:rFonts w:hint="eastAsia"/>
        </w:rPr>
        <w:t>到本地，直接解压后进入到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t>-training</w:t>
      </w:r>
      <w:r>
        <w:rPr>
          <w:rFonts w:hint="eastAsia"/>
        </w:rPr>
        <w:t>目录中</w:t>
      </w:r>
    </w:p>
    <w:p w14:paraId="544428EF" w14:textId="4E264788" w:rsidR="00F06755" w:rsidRDefault="00F06755" w:rsidP="00F06755">
      <w:pPr>
        <w:pStyle w:val="30"/>
      </w:pPr>
      <w:r>
        <w:rPr>
          <w:rFonts w:hint="eastAsia"/>
        </w:rPr>
        <w:t>环境验证</w:t>
      </w:r>
      <w:r>
        <w:br/>
        <w:t># windows</w:t>
      </w:r>
      <w:r>
        <w:rPr>
          <w:rFonts w:hint="eastAsia"/>
        </w:rPr>
        <w:t>下执行</w:t>
      </w:r>
    </w:p>
    <w:p w14:paraId="2D930B6B" w14:textId="559A41B9" w:rsidR="00F06755" w:rsidRDefault="00F06755" w:rsidP="00F06755">
      <w:pPr>
        <w:pStyle w:val="2f2"/>
        <w:ind w:left="1320" w:firstLine="239"/>
      </w:pPr>
      <w:r w:rsidRPr="00FB61F3">
        <w:rPr>
          <w:rFonts w:hint="eastAsia"/>
        </w:rPr>
        <w:t>script\build_and_run.bat</w:t>
      </w:r>
    </w:p>
    <w:p w14:paraId="36D48087" w14:textId="0D9ACAB7" w:rsidR="00F06755" w:rsidRDefault="00F06755" w:rsidP="00F06755">
      <w:pPr>
        <w:pStyle w:val="30"/>
        <w:numPr>
          <w:ilvl w:val="0"/>
          <w:numId w:val="0"/>
        </w:numPr>
        <w:ind w:left="1559"/>
      </w:pPr>
      <w:r>
        <w:rPr>
          <w:rFonts w:hint="eastAsia"/>
        </w:rPr>
        <w:t>#</w:t>
      </w:r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下执行</w:t>
      </w:r>
    </w:p>
    <w:p w14:paraId="065F8C60" w14:textId="5C28780F" w:rsidR="00F06755" w:rsidRDefault="00F06755" w:rsidP="00F06755">
      <w:pPr>
        <w:pStyle w:val="2f2"/>
        <w:ind w:left="1320" w:firstLine="239"/>
      </w:pPr>
      <w:r w:rsidRPr="00FB61F3">
        <w:rPr>
          <w:rFonts w:hint="eastAsia"/>
        </w:rPr>
        <w:t>bash script</w:t>
      </w:r>
      <w:r w:rsidR="002C6735">
        <w:rPr>
          <w:rFonts w:hint="eastAsia"/>
          <w:lang w:eastAsia="zh-CN"/>
        </w:rPr>
        <w:t>/</w:t>
      </w:r>
      <w:r w:rsidRPr="00FB61F3">
        <w:rPr>
          <w:rFonts w:hint="eastAsia"/>
        </w:rPr>
        <w:t>build_and_run.sh</w:t>
      </w:r>
    </w:p>
    <w:p w14:paraId="7AF68A0B" w14:textId="2D8CB46D" w:rsidR="00F06755" w:rsidRDefault="00F06755" w:rsidP="00F06755">
      <w:pPr>
        <w:pStyle w:val="30"/>
        <w:numPr>
          <w:ilvl w:val="0"/>
          <w:numId w:val="0"/>
        </w:numPr>
        <w:ind w:left="1559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出现如下信息，说明环境满足实践开发要求</w:t>
      </w:r>
    </w:p>
    <w:p w14:paraId="09F27EAF" w14:textId="608F6F89" w:rsidR="00F06755" w:rsidRDefault="00F06755" w:rsidP="00F06755">
      <w:pPr>
        <w:pStyle w:val="30"/>
        <w:numPr>
          <w:ilvl w:val="0"/>
          <w:numId w:val="0"/>
        </w:numPr>
        <w:ind w:left="1559"/>
      </w:pPr>
      <w:r w:rsidRPr="00FB61F3">
        <w:rPr>
          <w:rFonts w:ascii="方正兰亭黑简体" w:hint="eastAsia"/>
          <w:noProof/>
        </w:rPr>
        <w:drawing>
          <wp:inline distT="0" distB="0" distL="0" distR="0" wp14:anchorId="1A836C1A" wp14:editId="3ED6D49F">
            <wp:extent cx="5274310" cy="1944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B6A1" w14:textId="77777777" w:rsidR="00F06755" w:rsidRDefault="00F0675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36EDEC4F" w14:textId="6F1B7B2E" w:rsidR="00F06755" w:rsidRDefault="00F06755" w:rsidP="00F06755">
      <w:pPr>
        <w:pStyle w:val="1"/>
      </w:pPr>
      <w:bookmarkStart w:id="39" w:name="_Toc177115306"/>
      <w:r>
        <w:rPr>
          <w:rFonts w:hint="eastAsia"/>
        </w:rPr>
        <w:lastRenderedPageBreak/>
        <w:t>编程工具快速入门扩展学习资料</w:t>
      </w:r>
      <w:bookmarkEnd w:id="39"/>
    </w:p>
    <w:p w14:paraId="2DB45E3C" w14:textId="77777777" w:rsidR="002A65A6" w:rsidRPr="00FB61F3" w:rsidRDefault="002A65A6" w:rsidP="002A65A6">
      <w:pPr>
        <w:pStyle w:val="49"/>
      </w:pPr>
      <w:proofErr w:type="spellStart"/>
      <w:r w:rsidRPr="00FB61F3">
        <w:rPr>
          <w:rFonts w:hint="eastAsia"/>
        </w:rPr>
        <w:t>Quickstart</w:t>
      </w:r>
      <w:proofErr w:type="spellEnd"/>
      <w:r w:rsidRPr="00FB61F3">
        <w:rPr>
          <w:rFonts w:hint="eastAsia"/>
        </w:rPr>
        <w:t xml:space="preserve">: Building with </w:t>
      </w:r>
      <w:proofErr w:type="spellStart"/>
      <w:r w:rsidRPr="00FB61F3">
        <w:rPr>
          <w:rFonts w:hint="eastAsia"/>
        </w:rPr>
        <w:t>CMake</w:t>
      </w:r>
      <w:proofErr w:type="spellEnd"/>
      <w:r w:rsidRPr="00FB61F3">
        <w:rPr>
          <w:rFonts w:hint="eastAsia"/>
        </w:rPr>
        <w:t>:</w:t>
      </w:r>
    </w:p>
    <w:p w14:paraId="7B8FE103" w14:textId="06C95403" w:rsidR="002A65A6" w:rsidRPr="002A65A6" w:rsidRDefault="008A5612" w:rsidP="002A65A6">
      <w:pPr>
        <w:pStyle w:val="1e"/>
        <w:ind w:firstLine="239"/>
      </w:pPr>
      <w:hyperlink r:id="rId26" w:history="1">
        <w:r w:rsidR="002A65A6" w:rsidRPr="00FE0DA5">
          <w:rPr>
            <w:rStyle w:val="af"/>
            <w:rFonts w:hint="eastAsia"/>
          </w:rPr>
          <w:t>https://google.github.io/googletest/quickstart-cmake.html</w:t>
        </w:r>
      </w:hyperlink>
    </w:p>
    <w:p w14:paraId="59B8194A" w14:textId="77777777" w:rsidR="002A65A6" w:rsidRPr="00FB61F3" w:rsidRDefault="002A65A6" w:rsidP="002A65A6">
      <w:pPr>
        <w:pStyle w:val="49"/>
      </w:pPr>
      <w:proofErr w:type="spellStart"/>
      <w:r w:rsidRPr="00FB61F3">
        <w:rPr>
          <w:rFonts w:hint="eastAsia"/>
        </w:rPr>
        <w:t>GoogleTest</w:t>
      </w:r>
      <w:proofErr w:type="spellEnd"/>
      <w:r w:rsidRPr="00FB61F3">
        <w:rPr>
          <w:rFonts w:hint="eastAsia"/>
        </w:rPr>
        <w:t xml:space="preserve"> FAQ:</w:t>
      </w:r>
    </w:p>
    <w:p w14:paraId="06AF06A0" w14:textId="1A8A94F2" w:rsidR="002A65A6" w:rsidRPr="00FB61F3" w:rsidRDefault="008A5612" w:rsidP="002A65A6">
      <w:pPr>
        <w:pStyle w:val="1e"/>
        <w:ind w:firstLine="239"/>
        <w:rPr>
          <w:sz w:val="28"/>
        </w:rPr>
      </w:pPr>
      <w:hyperlink r:id="rId27" w:history="1">
        <w:r w:rsidR="002A65A6" w:rsidRPr="00FE0DA5">
          <w:rPr>
            <w:rStyle w:val="af"/>
            <w:rFonts w:hint="eastAsia"/>
            <w:sz w:val="28"/>
          </w:rPr>
          <w:t>https://google.github.io/googletest/faq.html</w:t>
        </w:r>
      </w:hyperlink>
    </w:p>
    <w:p w14:paraId="0C5175DF" w14:textId="77777777" w:rsidR="00F06755" w:rsidRPr="002A65A6" w:rsidRDefault="00F06755" w:rsidP="002A65A6">
      <w:pPr>
        <w:pStyle w:val="49"/>
        <w:numPr>
          <w:ilvl w:val="0"/>
          <w:numId w:val="0"/>
        </w:numPr>
        <w:ind w:left="1446"/>
      </w:pPr>
    </w:p>
    <w:sectPr w:rsidR="00F06755" w:rsidRPr="002A65A6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49E14" w14:textId="77777777" w:rsidR="008A5612" w:rsidRDefault="008A5612" w:rsidP="00940D2A">
      <w:pPr>
        <w:spacing w:before="0" w:after="0" w:line="240" w:lineRule="auto"/>
      </w:pPr>
      <w:r>
        <w:separator/>
      </w:r>
    </w:p>
  </w:endnote>
  <w:endnote w:type="continuationSeparator" w:id="0">
    <w:p w14:paraId="46BC77F2" w14:textId="77777777" w:rsidR="008A5612" w:rsidRDefault="008A561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Source Sans Pro Semibold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7568" w14:textId="77777777" w:rsidR="008A5612" w:rsidRDefault="008A561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87D30A5" w14:textId="77777777" w:rsidR="008A5612" w:rsidRDefault="008A5612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498D956" w:rsidR="006651F6" w:rsidRPr="009D4127" w:rsidRDefault="00015241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 w:hint="eastAsia"/>
              <w:noProof/>
            </w:rPr>
            <w:t>C</w:t>
          </w:r>
          <w:r>
            <w:rPr>
              <w:rFonts w:ascii="Huawei Sans" w:eastAsia="方正兰亭黑简体" w:hAnsi="Huawei Sans"/>
              <w:noProof/>
            </w:rPr>
            <w:t>++</w:t>
          </w:r>
          <w:r>
            <w:rPr>
              <w:rFonts w:ascii="Huawei Sans" w:eastAsia="方正兰亭黑简体" w:hAnsi="Huawei Sans" w:hint="eastAsia"/>
              <w:noProof/>
            </w:rPr>
            <w:t>编程实践环境搭建说明书</w:t>
          </w: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1B1484">
            <w:rPr>
              <w:rFonts w:ascii="Huawei Sans" w:eastAsia="方正兰亭黑简体" w:hAnsi="Huawei Sans"/>
              <w:noProof/>
            </w:rPr>
            <w:t>8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7C8B"/>
      </v:shape>
    </w:pict>
  </w:numPicBullet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D6ECB5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745730"/>
    <w:multiLevelType w:val="hybridMultilevel"/>
    <w:tmpl w:val="04162EC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0D54C73"/>
    <w:multiLevelType w:val="hybridMultilevel"/>
    <w:tmpl w:val="5D168F2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BB475B"/>
    <w:multiLevelType w:val="hybridMultilevel"/>
    <w:tmpl w:val="5210AB72"/>
    <w:lvl w:ilvl="0" w:tplc="0409000B">
      <w:start w:val="1"/>
      <w:numFmt w:val="bullet"/>
      <w:lvlText w:val="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6"/>
  </w:num>
  <w:num w:numId="16">
    <w:abstractNumId w:val="15"/>
  </w:num>
  <w:num w:numId="17">
    <w:abstractNumId w:val="13"/>
  </w:num>
  <w:num w:numId="18">
    <w:abstractNumId w:val="6"/>
  </w:num>
  <w:num w:numId="19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BE4"/>
    <w:rsid w:val="00010C0A"/>
    <w:rsid w:val="00011630"/>
    <w:rsid w:val="00011962"/>
    <w:rsid w:val="00011B50"/>
    <w:rsid w:val="00013155"/>
    <w:rsid w:val="00014276"/>
    <w:rsid w:val="000145D8"/>
    <w:rsid w:val="00014C0D"/>
    <w:rsid w:val="00015241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50B0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812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65A6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73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B38"/>
    <w:rsid w:val="003E5019"/>
    <w:rsid w:val="003E5313"/>
    <w:rsid w:val="003E63EC"/>
    <w:rsid w:val="003E7FEC"/>
    <w:rsid w:val="003F0B45"/>
    <w:rsid w:val="003F0F18"/>
    <w:rsid w:val="003F2A9B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33F4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BA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1940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44D8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5612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5295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2483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4CE8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139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232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73B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3E9E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D41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755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45A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04C1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7B44D8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B72232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qFormat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A65A6"/>
    <w:pPr>
      <w:topLinePunct w:val="0"/>
      <w:adjustRightInd/>
      <w:ind w:left="1021"/>
    </w:pPr>
    <w:rPr>
      <w:rFonts w:ascii="方正兰亭黑简体" w:eastAsia="方正兰亭黑简体"/>
      <w:sz w:val="24"/>
      <w:szCs w:val="24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2A65A6"/>
    <w:rPr>
      <w:rFonts w:ascii="方正兰亭黑简体" w:eastAsia="方正兰亭黑简体" w:hAnsi="微软雅黑" w:cs="微软雅黑"/>
      <w:sz w:val="24"/>
      <w:szCs w:val="24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f2">
    <w:name w:val="代码样式"/>
    <w:basedOn w:val="a2"/>
    <w:link w:val="Char1"/>
    <w:qFormat/>
    <w:rsid w:val="009E4CE8"/>
    <w:pPr>
      <w:widowControl w:val="0"/>
      <w:shd w:val="clear" w:color="auto" w:fill="D9D9D9" w:themeFill="background1" w:themeFillShade="D9"/>
      <w:topLinePunct w:val="0"/>
      <w:autoSpaceDE w:val="0"/>
      <w:autoSpaceDN w:val="0"/>
      <w:snapToGrid/>
      <w:spacing w:before="0" w:after="0"/>
      <w:ind w:left="0"/>
    </w:pPr>
    <w:rPr>
      <w:rFonts w:ascii="Times New Roman" w:eastAsia="宋体" w:hAnsi="Times New Roman" w:cs="Times New Roman"/>
      <w:snapToGrid w:val="0"/>
      <w:sz w:val="18"/>
      <w:szCs w:val="21"/>
    </w:rPr>
  </w:style>
  <w:style w:type="character" w:customStyle="1" w:styleId="Char1">
    <w:name w:val="代码样式 Char"/>
    <w:basedOn w:val="a3"/>
    <w:link w:val="afffff2"/>
    <w:rsid w:val="009E4CE8"/>
    <w:rPr>
      <w:snapToGrid w:val="0"/>
      <w:sz w:val="18"/>
      <w:szCs w:val="21"/>
      <w:shd w:val="clear" w:color="auto" w:fill="D9D9D9" w:themeFill="background1" w:themeFillShade="D9"/>
    </w:rPr>
  </w:style>
  <w:style w:type="character" w:styleId="afffff3">
    <w:name w:val="Unresolved Mention"/>
    <w:basedOn w:val="a3"/>
    <w:uiPriority w:val="99"/>
    <w:semiHidden/>
    <w:unhideWhenUsed/>
    <w:rsid w:val="002A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ourceforge.net/projects/mingw-w64/files/Toolchains%20targetting%20Win64/Personal%20Builds/mingw-builds/8.1.0/threads-posix/seh/x86_64-8.1.0-release-posix-seh-rt_v6-rev0.7z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oogle.github.io/googletest/quickstart-cmake.html" TargetMode="External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oleObject1.bin"/><Relationship Id="rId5" Type="http://schemas.openxmlformats.org/officeDocument/2006/relationships/customXml" Target="../customXml/item4.xml"/><Relationship Id="rId15" Type="http://schemas.openxmlformats.org/officeDocument/2006/relationships/hyperlink" Target="https://link.jianshu.com/?t=https%3A%2F%2Fgit-scm.com%2Fdownload" TargetMode="External"/><Relationship Id="rId23" Type="http://schemas.openxmlformats.org/officeDocument/2006/relationships/image" Target="media/image11.emf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google.github.io/googletest/faq.html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745E33-17B6-4ABB-8B44-1BD349BF7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</TotalTime>
  <Pages>15</Pages>
  <Words>912</Words>
  <Characters>5205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1-C++编程实践搭建说明书</dc:title>
  <dc:subject/>
  <dc:creator>Lichunhua(ChunhuaLi,stfse)</dc:creator>
  <cp:keywords/>
  <dc:description/>
  <cp:lastModifiedBy>Lichunhua(ChunhuaLi,stfse)</cp:lastModifiedBy>
  <cp:revision>2</cp:revision>
  <cp:lastPrinted>2016-11-21T02:33:00Z</cp:lastPrinted>
  <dcterms:created xsi:type="dcterms:W3CDTF">2024-10-11T00:56:00Z</dcterms:created>
  <dcterms:modified xsi:type="dcterms:W3CDTF">2024-10-11T00:56:00Z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(3)SDt+k7FW0ZfacZUPAifccjQj4FneGp3FzCvIjTsAcUUQ8v1m9ayEVDc2xQfUc2Otfq8ezq6Q
6Eu7bTtux2s31UEvhjd8TGsuPDt5fmxwP0CJz5Ab+SUrFKkl8RRk2QRSbO/gw93GwVyEkoNw
EPOfuOCduFCDqbzeg2MIpOHmTx1TtVhRV0iNyzjpxCus6uwVH84DcbPu67ZCUtw8tAq/lzRc
zoCEFRcMKAsINO6FqW</vt:lpwstr>
  </property>
  <property fmtid="{D5CDD505-2E9C-101B-9397-08002B2CF9AE}" pid="15" name="_2015_ms_pID_7253431">
    <vt:lpwstr>wxujqYOMPh6o+EJxtMm+UjbLzPytVX3E8sXJLw3UO4rWS+nOX9JI/U
iVxSsiWHRwCzKp39clyJcCXLPBB4ZQroLfIQqVam6onlSK7HW1yJy+PiQgXvXBYYiMjLQdmd
xILmExF/3Y7cJQpHUUBz05XMmxGZXwVslHcAcrr9uEQ7YwVIrLGdm4puhQrXPmRLUY0NVqSb
xQwbwzk/zhtr4MpEqFEHwrFkC3Ll4waee3xa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duCbknkRUNsVZ+5Uwc4EhpY=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1574825726</vt:lpwstr>
  </property>
</Properties>
</file>